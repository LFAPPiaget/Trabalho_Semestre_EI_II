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48817328" w14:textId="7E043153" w:rsidR="00963FED" w:rsidRDefault="00963FED">
          <w:pPr>
            <w:rPr>
              <w:kern w:val="28"/>
            </w:rPr>
          </w:pPr>
        </w:p>
        <w:p w14:paraId="24FBCFAF" w14:textId="52B731C7" w:rsidR="00FE65AD" w:rsidRPr="00FE65AD" w:rsidRDefault="005047A7" w:rsidP="00FE65AD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00AFCF36" wp14:editId="21E7D00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5967413" cy="886460"/>
                    <wp:effectExtent l="0" t="0" r="0" b="889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67413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C5EFE" w14:textId="102D2253" w:rsidR="00963FED" w:rsidRDefault="00000000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107ED2">
                                      <w:rPr>
                                        <w:sz w:val="56"/>
                                      </w:rPr>
                                      <w:t xml:space="preserve">Engenharia de Software </w:t>
                                    </w:r>
                                    <w:r w:rsidR="005047A7">
                                      <w:rPr>
                                        <w:sz w:val="5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AFCF3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6" o:spid="_x0000_s1026" type="#_x0000_t202" style="position:absolute;margin-left:0;margin-top:0;width:469.9pt;height:69.8pt;z-index:251669504;visibility:visible;mso-wrap-style:square;mso-width-percent:0;mso-height-percent:0;mso-top-percent:700;mso-wrap-distance-left:9pt;mso-wrap-distance-top:0;mso-wrap-distance-right:9pt;mso-wrap-distance-bottom:0;mso-position-horizontal:left;mso-position-horizontal-relative:margin;mso-position-vertical-relative:margin;mso-width-percent: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" filled="f" stroked="f">
                    <v:textbox>
                      <w:txbxContent>
                        <w:p w14:paraId="561C5EFE" w14:textId="102D2253" w:rsidR="00963FED" w:rsidRDefault="00000000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107ED2">
                                <w:rPr>
                                  <w:sz w:val="56"/>
                                </w:rPr>
                                <w:t xml:space="preserve">Engenharia de Software </w:t>
                              </w:r>
                              <w:r w:rsidR="005047A7">
                                <w:rPr>
                                  <w:sz w:val="56"/>
                                </w:rPr>
                                <w:t>II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74D60A8" wp14:editId="68BE88DA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1164167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11641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3EBBF" w14:textId="4235CD3F" w:rsidR="00107ED2" w:rsidRDefault="00107ED2">
                                <w:r>
                                  <w:t>Plano</w:t>
                                </w:r>
                                <w:r w:rsidR="00A679D0">
                                  <w:t xml:space="preserve"> para implementação de um módulo de software a ser incluído no sistema de gestão orçamental existente nos tribunais.</w:t>
                                </w:r>
                              </w:p>
                              <w:p w14:paraId="5F1E8F7E" w14:textId="67CC1423" w:rsidR="00107ED2" w:rsidRDefault="00107ED2">
                                <w:r>
                                  <w:rPr>
                                    <w:b/>
                                    <w:bCs/>
                                  </w:rPr>
                                  <w:t>Autor:</w:t>
                                </w:r>
                                <w:r w:rsidRPr="00107ED2">
                                  <w:rPr>
                                    <w:b/>
                                    <w:bCs/>
                                  </w:rPr>
                                  <w:br/>
                                  <w:t>Luis Manuel Nunes Ferreira, Nº 61120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74D60A8" id="Caixa de Texto 24" o:spid="_x0000_s1027" type="#_x0000_t202" style="position:absolute;margin-left:0;margin-top:0;width:473.75pt;height:91.6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" filled="f" stroked="f">
                    <v:textbox>
                      <w:txbxContent>
                        <w:p w14:paraId="1C73EBBF" w14:textId="4235CD3F" w:rsidR="00107ED2" w:rsidRDefault="00107ED2">
                          <w:r>
                            <w:t>Plano</w:t>
                          </w:r>
                          <w:r w:rsidR="00A679D0">
                            <w:t xml:space="preserve"> para implementação de um módulo de software a ser incluído no sistema de gestão orçamental existente nos tribunais.</w:t>
                          </w:r>
                        </w:p>
                        <w:p w14:paraId="5F1E8F7E" w14:textId="67CC1423" w:rsidR="00107ED2" w:rsidRDefault="00107ED2">
                          <w:r>
                            <w:rPr>
                              <w:b/>
                              <w:bCs/>
                            </w:rPr>
                            <w:t>Autor:</w:t>
                          </w:r>
                          <w:r w:rsidRPr="00107ED2">
                            <w:rPr>
                              <w:b/>
                              <w:bCs/>
                            </w:rPr>
                            <w:br/>
                            <w:t>Luis Manuel Nunes Ferreira, Nº 61120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0392745B" wp14:editId="187B49B6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3DB400" w14:textId="45B624D1" w:rsidR="00963FED" w:rsidRDefault="00000000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A679D0">
                                      <w:t>GIS: Categorização de Documentação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2745B" id="Caixa de Texto 11" o:spid="_x0000_s1028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" filled="f" stroked="f">
                    <v:textbox>
                      <w:txbxContent>
                        <w:p w14:paraId="293DB400" w14:textId="45B624D1" w:rsidR="00963FED" w:rsidRDefault="00000000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A679D0">
                                <w:t>GIS: Categorização de Documentação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583F929C" wp14:editId="4A4FB7E6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11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4DE1DB" w14:textId="77777777" w:rsidR="00963FED" w:rsidRDefault="00963FED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583F929C" id="Caixa de Texto 2" o:spid="_x0000_s1029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" stroked="f" strokeweight=".5pt">
                    <v:fill r:id="rId12" o:title="" recolor="t" rotate="t" type="frame"/>
                    <v:textbox inset="0,0,0,0">
                      <w:txbxContent>
                        <w:p w14:paraId="0E4DE1DB" w14:textId="77777777" w:rsidR="00963FED" w:rsidRDefault="00963FED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A82FE0" wp14:editId="254178D2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31A8B4EC">
                  <v:rect id="Rectângulo 9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B6E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5BC4DEF6" wp14:editId="2AAA78EE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 xmlns:w16du="http://schemas.microsoft.com/office/word/2023/wordml/word16du" xmlns:a="http://schemas.openxmlformats.org/drawingml/2006/main" xmlns:a14="http://schemas.microsoft.com/office/drawing/2010/main">
                <w:pict w14:anchorId="110FA7D0">
                  <v:rect id="Rectângulo 8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16CC46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      <w10:wrap anchorx="margin" anchory="margin"/>
                  </v:rect>
                </w:pict>
              </mc:Fallback>
            </mc:AlternateContent>
          </w:r>
          <w:r w:rsidR="00107ED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68EE1C13" wp14:editId="34564F6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rect w14:anchorId="621FA103" id="Rec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" filled="f" strokecolor="black [3213]">
                    <w10:wrap anchorx="margin" anchory="margin"/>
                  </v:rect>
                </w:pict>
              </mc:Fallback>
            </mc:AlternateContent>
          </w:r>
          <w:r w:rsidR="00107ED2">
            <w:rPr>
              <w:sz w:val="56"/>
            </w:rPr>
            <w:br w:type="page"/>
          </w:r>
        </w:p>
      </w:sdtContent>
    </w:sdt>
    <w:p w14:paraId="3C579820" w14:textId="7C2C05CD" w:rsidR="00A679D0" w:rsidRDefault="00A679D0" w:rsidP="00A679D0">
      <w:pPr>
        <w:pStyle w:val="Ttulo1"/>
      </w:pPr>
      <w:bookmarkStart w:id="0" w:name="_Toc139285931"/>
      <w:r>
        <w:lastRenderedPageBreak/>
        <w:t>Introdução</w:t>
      </w:r>
    </w:p>
    <w:p w14:paraId="4B6627C0" w14:textId="1AEA922D" w:rsidR="00FB5ECC" w:rsidRDefault="00FB5ECC" w:rsidP="00A679D0">
      <w:r>
        <w:br/>
      </w:r>
    </w:p>
    <w:p w14:paraId="58625FE8" w14:textId="24E7D008" w:rsidR="00272894" w:rsidRDefault="00FB5ECC" w:rsidP="00272894">
      <w:pPr>
        <w:pStyle w:val="Ttulo1"/>
      </w:pPr>
      <w:r>
        <w:t>O PROBLEMA:</w:t>
      </w:r>
      <w:r w:rsidR="00305C96">
        <w:br/>
      </w:r>
    </w:p>
    <w:p w14:paraId="668A916A" w14:textId="77777777" w:rsidR="00CC6BF6" w:rsidRDefault="00FB5ECC" w:rsidP="00272894">
      <w:pPr>
        <w:ind w:firstLine="709"/>
        <w:jc w:val="both"/>
      </w:pPr>
      <w:r>
        <w:t>O controlo de despesa dos tribunais implica o registo de toda a faturação em sistema relativamente a serviços e ou bens adquiridos pelos tribunais, nesse âmbito todos os tribunais registam a</w:t>
      </w:r>
      <w:r w:rsidR="00272894">
        <w:t xml:space="preserve"> sua faturação </w:t>
      </w:r>
      <w:r>
        <w:t>na aplicação GIS</w:t>
      </w:r>
      <w:r w:rsidR="00CC6BF6">
        <w:t>.</w:t>
      </w:r>
    </w:p>
    <w:p w14:paraId="10A22EDA" w14:textId="5785D111" w:rsidR="00CC6BF6" w:rsidRDefault="00FB5ECC" w:rsidP="00272894">
      <w:pPr>
        <w:ind w:firstLine="709"/>
        <w:jc w:val="both"/>
      </w:pPr>
      <w:r>
        <w:t xml:space="preserve"> </w:t>
      </w:r>
      <w:r w:rsidR="00CC6BF6">
        <w:t xml:space="preserve"> N</w:t>
      </w:r>
      <w:r>
        <w:t xml:space="preserve">o entanto os documentos de faturação chegam aos tribunais de duas </w:t>
      </w:r>
      <w:r w:rsidR="00CC6BF6">
        <w:t>formas:</w:t>
      </w:r>
    </w:p>
    <w:p w14:paraId="68B5A351" w14:textId="77777777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FB5ECC">
        <w:t xml:space="preserve">orma </w:t>
      </w:r>
      <w:r>
        <w:t>D</w:t>
      </w:r>
      <w:r w:rsidR="00FB5ECC">
        <w:t>ireta</w:t>
      </w:r>
      <w:r>
        <w:t xml:space="preserve">, </w:t>
      </w:r>
    </w:p>
    <w:p w14:paraId="38EC1B0D" w14:textId="03B38702" w:rsidR="00CC6BF6" w:rsidRDefault="00CC6BF6" w:rsidP="00CC6BF6">
      <w:pPr>
        <w:pStyle w:val="PargrafodaLista"/>
        <w:ind w:left="1493"/>
        <w:jc w:val="both"/>
      </w:pPr>
      <w:r>
        <w:t>O</w:t>
      </w:r>
      <w:r w:rsidR="00FB5ECC">
        <w:t xml:space="preserve"> </w:t>
      </w:r>
      <w:r>
        <w:t xml:space="preserve">fornecedor, </w:t>
      </w:r>
      <w:r w:rsidR="00FB5ECC">
        <w:t>remete a fatura diretamente para o tribuna</w:t>
      </w:r>
      <w:r w:rsidR="00B03C02">
        <w:t>l</w:t>
      </w:r>
      <w:r w:rsidR="00D4094A">
        <w:t xml:space="preserve"> e apos receção e validação o tribunal procede ao seu registo</w:t>
      </w:r>
      <w:r w:rsidR="00272894">
        <w:t xml:space="preserve"> no sistema GIS </w:t>
      </w:r>
    </w:p>
    <w:p w14:paraId="1214A450" w14:textId="36C4DA01" w:rsidR="00CC6BF6" w:rsidRDefault="00D4094A" w:rsidP="00CC6BF6">
      <w:pPr>
        <w:pStyle w:val="PargrafodaLista"/>
        <w:ind w:left="1493"/>
        <w:jc w:val="both"/>
      </w:pPr>
      <w:r>
        <w:t xml:space="preserve"> </w:t>
      </w:r>
    </w:p>
    <w:p w14:paraId="61B84221" w14:textId="43B2679F" w:rsidR="00CC6BF6" w:rsidRDefault="00CC6BF6" w:rsidP="00CC6BF6">
      <w:pPr>
        <w:pStyle w:val="PargrafodaLista"/>
        <w:numPr>
          <w:ilvl w:val="0"/>
          <w:numId w:val="12"/>
        </w:numPr>
        <w:jc w:val="both"/>
      </w:pPr>
      <w:r>
        <w:t>F</w:t>
      </w:r>
      <w:r w:rsidR="00D4094A">
        <w:t xml:space="preserve">orma </w:t>
      </w:r>
      <w:r>
        <w:t>I</w:t>
      </w:r>
      <w:r w:rsidR="00D4094A">
        <w:t>ndireta</w:t>
      </w:r>
      <w:r>
        <w:t>,</w:t>
      </w:r>
    </w:p>
    <w:p w14:paraId="2AE7F365" w14:textId="77777777" w:rsidR="00CC6BF6" w:rsidRDefault="00CC6BF6" w:rsidP="00CC6BF6">
      <w:pPr>
        <w:pStyle w:val="PargrafodaLista"/>
        <w:ind w:left="1493"/>
      </w:pPr>
      <w:r>
        <w:t>O fornecedor, remete a fatura para uma plataforma centralizada de faturação existente no estado português (FE-AP), ao abrigo da legislação existente, que obriga os grandes fornecedores a remeterem a sua faturação para o referido portal.</w:t>
      </w:r>
    </w:p>
    <w:p w14:paraId="71B71D02" w14:textId="2553DFBC" w:rsidR="00CC6BF6" w:rsidRDefault="00CC6BF6" w:rsidP="00CC6BF6">
      <w:pPr>
        <w:pStyle w:val="PargrafodaLista"/>
        <w:ind w:left="1493"/>
      </w:pPr>
      <w:r>
        <w:t>De seguida os serviços centrais que tutelam os tribunais (DGAJ) acede a esse portal e extrai a documentação e remete a documentação para os respetivos serviços através de procedimentos manuais.</w:t>
      </w:r>
    </w:p>
    <w:p w14:paraId="0ECBA6D3" w14:textId="48889149" w:rsidR="00E45ECB" w:rsidRDefault="00CC6BF6" w:rsidP="006C1568">
      <w:pPr>
        <w:ind w:firstLine="709"/>
      </w:pPr>
      <w:r>
        <w:t xml:space="preserve">Se na forma direta o processo não acarreta grandes problemas em termos de eficiência, o mesmo não se pode afirmar </w:t>
      </w:r>
      <w:r w:rsidR="000E26A4">
        <w:t xml:space="preserve">do processo executado </w:t>
      </w:r>
      <w:r w:rsidR="00E67B62">
        <w:t>de</w:t>
      </w:r>
      <w:r w:rsidR="000E26A4">
        <w:t xml:space="preserve"> forma indireta uma vez que a extração da documentação do portal FE-AP é </w:t>
      </w:r>
      <w:r w:rsidR="00E45ECB">
        <w:t>executada</w:t>
      </w:r>
      <w:r w:rsidR="000E26A4">
        <w:t xml:space="preserve"> manualmente para uma pasta local em</w:t>
      </w:r>
      <w:r w:rsidR="002A1674">
        <w:t xml:space="preserve"> </w:t>
      </w:r>
      <w:r w:rsidR="00E45ECB">
        <w:t>máquina</w:t>
      </w:r>
      <w:r w:rsidR="000E26A4">
        <w:t xml:space="preserve"> do funcionário que executa o processo,</w:t>
      </w:r>
      <w:r w:rsidR="002A1674">
        <w:t xml:space="preserve"> para que de</w:t>
      </w:r>
      <w:r w:rsidR="000E26A4">
        <w:t xml:space="preserve"> seguida</w:t>
      </w:r>
      <w:r w:rsidR="002A1674">
        <w:t>,</w:t>
      </w:r>
      <w:r w:rsidR="000E26A4">
        <w:t xml:space="preserve"> esse funcionário</w:t>
      </w:r>
      <w:r w:rsidR="002A1674">
        <w:t xml:space="preserve"> proceda á abertura da</w:t>
      </w:r>
      <w:r w:rsidR="000E26A4">
        <w:t xml:space="preserve"> respetiva documentação</w:t>
      </w:r>
      <w:r w:rsidR="002A1674">
        <w:t xml:space="preserve"> que veem em formato PDF</w:t>
      </w:r>
      <w:r w:rsidR="00E45ECB">
        <w:t>.</w:t>
      </w:r>
      <w:r w:rsidR="002A1674">
        <w:t xml:space="preserve"> </w:t>
      </w:r>
      <w:r w:rsidR="000E26A4">
        <w:t xml:space="preserve"> </w:t>
      </w:r>
    </w:p>
    <w:p w14:paraId="7A17C338" w14:textId="266C948F" w:rsidR="000E26A4" w:rsidRDefault="000E26A4" w:rsidP="006C1568">
      <w:pPr>
        <w:ind w:firstLine="709"/>
      </w:pPr>
      <w:r>
        <w:t xml:space="preserve"> </w:t>
      </w:r>
      <w:r w:rsidR="00E45ECB">
        <w:t>A</w:t>
      </w:r>
      <w:r>
        <w:t>través de analise visual,</w:t>
      </w:r>
      <w:r w:rsidR="00E45ECB">
        <w:t xml:space="preserve"> o funcionário irá</w:t>
      </w:r>
      <w:r>
        <w:t xml:space="preserve"> </w:t>
      </w:r>
      <w:r w:rsidR="00E45ECB">
        <w:t>descobrir a</w:t>
      </w:r>
      <w:r>
        <w:t xml:space="preserve"> que serviço a fatura pertence para que a mesma seja remetida por correio eletrónico para o serviço</w:t>
      </w:r>
      <w:r w:rsidR="002A1674">
        <w:t xml:space="preserve"> </w:t>
      </w:r>
      <w:r w:rsidR="00E45ECB">
        <w:t>responsável pelo</w:t>
      </w:r>
      <w:r w:rsidR="002A1674">
        <w:t xml:space="preserve"> registo da fatura, </w:t>
      </w:r>
      <w:r>
        <w:t xml:space="preserve">para que a </w:t>
      </w:r>
      <w:r w:rsidR="002A1674">
        <w:t>mesma</w:t>
      </w:r>
      <w:r>
        <w:t xml:space="preserve"> seja registada no sistema GIS.</w:t>
      </w:r>
    </w:p>
    <w:p w14:paraId="176FDE34" w14:textId="472AF0ED" w:rsidR="000E26A4" w:rsidRDefault="000E26A4" w:rsidP="002751A1">
      <w:pPr>
        <w:ind w:firstLine="709"/>
      </w:pPr>
      <w:r>
        <w:t>O processo indireto</w:t>
      </w:r>
      <w:r w:rsidR="002A1674">
        <w:t xml:space="preserve"> é assim moroso e ineficiente, levando a ter um recurso humano a executar um procedimento de pouco valor acrescentado para o serviço.</w:t>
      </w:r>
    </w:p>
    <w:p w14:paraId="2FECE291" w14:textId="6C248032" w:rsidR="00305C96" w:rsidRDefault="00305C96">
      <w:pPr>
        <w:spacing w:line="276" w:lineRule="auto"/>
      </w:pPr>
      <w:r>
        <w:br w:type="page"/>
      </w:r>
    </w:p>
    <w:p w14:paraId="7CEDC8C7" w14:textId="2D852AB8" w:rsidR="002751A1" w:rsidRDefault="00305C96" w:rsidP="002751A1">
      <w:pPr>
        <w:pStyle w:val="Ttulo1"/>
      </w:pPr>
      <w:r>
        <w:lastRenderedPageBreak/>
        <w:t>O que se PRETENDE:</w:t>
      </w:r>
    </w:p>
    <w:p w14:paraId="5A7CF79E" w14:textId="77777777" w:rsidR="002751A1" w:rsidRDefault="002751A1" w:rsidP="00305C96"/>
    <w:p w14:paraId="35D20557" w14:textId="68C4A1B8" w:rsidR="00305C96" w:rsidRDefault="00305C96" w:rsidP="002751A1">
      <w:pPr>
        <w:ind w:firstLine="709"/>
      </w:pPr>
      <w:r>
        <w:t>Para resolução do problema acima mencionado pretende-se que o modulo de categorização de documentação a implementar executa as seguintes funcionalidades:</w:t>
      </w:r>
    </w:p>
    <w:p w14:paraId="57E8229F" w14:textId="49EB9924" w:rsidR="00305C96" w:rsidRDefault="00305C96" w:rsidP="00305C96">
      <w:pPr>
        <w:pStyle w:val="PargrafodaLista"/>
        <w:numPr>
          <w:ilvl w:val="0"/>
          <w:numId w:val="12"/>
        </w:numPr>
      </w:pPr>
      <w:r>
        <w:t>Rececionar a documentação extraída do portal FE-AP e integrar a mesma no sistema GIS.</w:t>
      </w:r>
      <w:r w:rsidR="002A1C6D">
        <w:br/>
      </w:r>
    </w:p>
    <w:p w14:paraId="116B6A2C" w14:textId="6E5ECBD3" w:rsidR="00305C96" w:rsidRDefault="00305C96" w:rsidP="00305C96">
      <w:pPr>
        <w:pStyle w:val="PargrafodaLista"/>
        <w:numPr>
          <w:ilvl w:val="0"/>
          <w:numId w:val="12"/>
        </w:numPr>
      </w:pPr>
      <w:r>
        <w:t xml:space="preserve">Consiga categorizar o </w:t>
      </w:r>
      <w:r w:rsidR="00650D35">
        <w:t>documento, ou seja, através</w:t>
      </w:r>
      <w:r>
        <w:t xml:space="preserve"> da </w:t>
      </w:r>
      <w:r w:rsidR="00650D35">
        <w:t>análise</w:t>
      </w:r>
      <w:r>
        <w:t xml:space="preserve"> do seu conteúdo consiga identificar a qual</w:t>
      </w:r>
      <w:r w:rsidR="00650D35">
        <w:t xml:space="preserve"> serviço</w:t>
      </w:r>
      <w:r>
        <w:t xml:space="preserve"> o documento de faturação pertence e proceda automaticamente</w:t>
      </w:r>
      <w:r w:rsidR="00650D35">
        <w:t xml:space="preserve"> á sua associação ao serviço no sistema GIS.</w:t>
      </w:r>
      <w:r w:rsidR="002A1C6D">
        <w:br/>
      </w:r>
    </w:p>
    <w:p w14:paraId="012C32EF" w14:textId="45BE3E03" w:rsidR="00650D35" w:rsidRDefault="00650D35" w:rsidP="00305C96">
      <w:pPr>
        <w:pStyle w:val="PargrafodaLista"/>
        <w:numPr>
          <w:ilvl w:val="0"/>
          <w:numId w:val="12"/>
        </w:numPr>
      </w:pPr>
      <w:r>
        <w:t>Em caso de impossibilidade de categorização automática de um documento,</w:t>
      </w:r>
      <w:r w:rsidR="002A1C6D">
        <w:t xml:space="preserve"> o</w:t>
      </w:r>
      <w:r>
        <w:t xml:space="preserve"> mesmo deve ser sinalizado e remetido para uma categorização manual a executar por funcionário afeto aos serviços centrais.</w:t>
      </w:r>
      <w:r w:rsidR="002A1C6D">
        <w:br/>
      </w:r>
    </w:p>
    <w:p w14:paraId="5A26930A" w14:textId="2E5DC358" w:rsidR="002A1C6D" w:rsidRDefault="002A1C6D" w:rsidP="00305C96">
      <w:pPr>
        <w:pStyle w:val="PargrafodaLista"/>
        <w:numPr>
          <w:ilvl w:val="0"/>
          <w:numId w:val="12"/>
        </w:numPr>
      </w:pPr>
      <w:r>
        <w:t>Em caso de uma indevida categorização (automática ou manual) de um documento   o serviço deve poder remeter a documentação para nova categorização nos serviços centrais.</w:t>
      </w:r>
      <w:r>
        <w:br/>
      </w:r>
    </w:p>
    <w:p w14:paraId="54604D07" w14:textId="5E1BE108" w:rsidR="002A1C6D" w:rsidRDefault="002A1C6D" w:rsidP="00305C96">
      <w:pPr>
        <w:pStyle w:val="PargrafodaLista"/>
        <w:numPr>
          <w:ilvl w:val="0"/>
          <w:numId w:val="12"/>
        </w:numPr>
      </w:pPr>
      <w:r>
        <w:t>Prevenir e bloquear a importação de documentação já anteriormente rececionada.</w:t>
      </w:r>
      <w:r>
        <w:br/>
      </w:r>
    </w:p>
    <w:p w14:paraId="66C58D91" w14:textId="77777777" w:rsidR="002A1C6D" w:rsidRDefault="002A1C6D" w:rsidP="00305C96">
      <w:pPr>
        <w:pStyle w:val="PargrafodaLista"/>
        <w:numPr>
          <w:ilvl w:val="0"/>
          <w:numId w:val="12"/>
        </w:numPr>
      </w:pPr>
      <w:r>
        <w:t>Gerar alertas aos serviços que possuem faturação categorizada para ser validada e registada no sistema de faturação do GIS.</w:t>
      </w:r>
    </w:p>
    <w:p w14:paraId="0DBF9818" w14:textId="0A3A8300" w:rsidR="00660BA3" w:rsidRDefault="00660BA3">
      <w:pPr>
        <w:spacing w:line="276" w:lineRule="auto"/>
      </w:pPr>
      <w:r>
        <w:br w:type="page"/>
      </w:r>
    </w:p>
    <w:p w14:paraId="0FCDFBED" w14:textId="79FDB414" w:rsidR="00E45ECB" w:rsidRDefault="002A1C6D" w:rsidP="00E45ECB">
      <w:pPr>
        <w:pStyle w:val="Ttulo1"/>
      </w:pPr>
      <w:r>
        <w:lastRenderedPageBreak/>
        <w:t xml:space="preserve"> </w:t>
      </w:r>
      <w:r w:rsidR="00E45ECB">
        <w:t>Levantamento DE REQUESITOS:</w:t>
      </w:r>
    </w:p>
    <w:p w14:paraId="29BE17DB" w14:textId="7CA5E547" w:rsidR="002E60E7" w:rsidRDefault="00E45ECB" w:rsidP="002751A1">
      <w:pPr>
        <w:pStyle w:val="Ttulo2"/>
      </w:pPr>
      <w:r w:rsidRPr="002751A1">
        <w:t>Entrevistas</w:t>
      </w:r>
      <w:r>
        <w:t>:</w:t>
      </w:r>
    </w:p>
    <w:p w14:paraId="3859BB2F" w14:textId="64AB2D5F" w:rsidR="002751A1" w:rsidRDefault="002751A1" w:rsidP="002751A1">
      <w:pPr>
        <w:ind w:firstLine="709"/>
      </w:pPr>
      <w:r>
        <w:t>No processo de levantamento de requisitos foram ouvidos vários dos intervenientes que fazem parte do processo, nomeadamente funcionários afetos á gestão central (DGAJ) e funcionários de alguns tribunais.</w:t>
      </w:r>
    </w:p>
    <w:p w14:paraId="45611F38" w14:textId="39F779EA" w:rsidR="002751A1" w:rsidRPr="00E45ECB" w:rsidRDefault="002751A1" w:rsidP="002751A1">
      <w:pPr>
        <w:ind w:firstLine="709"/>
      </w:pPr>
      <w:r>
        <w:t>Com este processo pretendeu-se obter uma visão de como o processo de remessa e receção da documentação é neste momento executado tanto do lado da DGAJ como do lado dos tribunais, assim como obter alguma informação de âmbito mais técnico que possa ser informada pelos intervenientes.</w:t>
      </w:r>
    </w:p>
    <w:p w14:paraId="63C394C3" w14:textId="6432189C" w:rsidR="00E45ECB" w:rsidRDefault="00E45ECB" w:rsidP="00660BA3">
      <w:pPr>
        <w:pStyle w:val="Ttulo3"/>
      </w:pPr>
      <w:r>
        <w:t>Gest</w:t>
      </w:r>
      <w:r w:rsidR="00D06553">
        <w:t>ã</w:t>
      </w:r>
      <w:r>
        <w:t>o Central</w:t>
      </w:r>
    </w:p>
    <w:p w14:paraId="43B05B42" w14:textId="1036FECC" w:rsidR="00E45ECB" w:rsidRDefault="00E45ECB" w:rsidP="00E45ECB">
      <w:pPr>
        <w:pStyle w:val="Ttulo4"/>
      </w:pPr>
      <w:r>
        <w:t xml:space="preserve">Marta </w:t>
      </w:r>
      <w:r w:rsidR="00660BA3">
        <w:t>Marques (DGT: Divisão de Gestão dos Tribunais)</w:t>
      </w:r>
    </w:p>
    <w:p w14:paraId="4853A9F7" w14:textId="77777777" w:rsidR="002751A1" w:rsidRDefault="002751A1" w:rsidP="00E53A8A">
      <w:pPr>
        <w:ind w:firstLine="709"/>
      </w:pPr>
    </w:p>
    <w:p w14:paraId="0A4D26BF" w14:textId="724B283D" w:rsidR="00660BA3" w:rsidRDefault="00660BA3" w:rsidP="00E53A8A">
      <w:pPr>
        <w:ind w:firstLine="709"/>
      </w:pPr>
      <w:r>
        <w:t>Marta Marques, funcionaria afeta á Divisão de Gestão dos Tribunais, explicou os procedimentos de acesso ao portal FE-AP e respetiva extração da documentação, assim como informou em segunda fase como se processa a remessa da documentação para os tribunais.</w:t>
      </w:r>
    </w:p>
    <w:p w14:paraId="6D1777B4" w14:textId="603A75B0" w:rsidR="00660BA3" w:rsidRDefault="00660BA3" w:rsidP="00E53A8A">
      <w:pPr>
        <w:ind w:firstLine="709"/>
      </w:pPr>
      <w:r>
        <w:t>Alem de informação já conhecida e anteriormente já explicada</w:t>
      </w:r>
      <w:r w:rsidR="004F43EA">
        <w:rPr>
          <w:rStyle w:val="Refdenotaderodap"/>
        </w:rPr>
        <w:footnoteReference w:id="1"/>
      </w:r>
      <w:r>
        <w:t>, acrescentou informação bastante útil para a implementação do sistema ao explicar que no sistema FE-AP quando se extrai a documentação, a mesma contem três tipos de documento, a saber:</w:t>
      </w:r>
    </w:p>
    <w:p w14:paraId="14B2AA05" w14:textId="19B3D1C2" w:rsidR="00660BA3" w:rsidRDefault="00660BA3" w:rsidP="00E53A8A">
      <w:pPr>
        <w:pStyle w:val="PargrafodaLista"/>
        <w:numPr>
          <w:ilvl w:val="0"/>
          <w:numId w:val="13"/>
        </w:numPr>
        <w:ind w:firstLine="709"/>
      </w:pPr>
      <w:r>
        <w:t xml:space="preserve">Documento Excel com informação da documentação </w:t>
      </w:r>
      <w:r w:rsidR="009F6B23">
        <w:t>extraída.</w:t>
      </w:r>
    </w:p>
    <w:p w14:paraId="34FE9B84" w14:textId="14C7499F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Original remetido pelo fornecedor para o sistema FE-AP em formato PDF</w:t>
      </w:r>
      <w:r w:rsidR="004F6BD4">
        <w:t xml:space="preserve"> (caso exista)</w:t>
      </w:r>
    </w:p>
    <w:p w14:paraId="387D0FB7" w14:textId="099C97EB" w:rsidR="009F6B23" w:rsidRDefault="009F6B23" w:rsidP="00E53A8A">
      <w:pPr>
        <w:pStyle w:val="PargrafodaLista"/>
        <w:numPr>
          <w:ilvl w:val="0"/>
          <w:numId w:val="13"/>
        </w:numPr>
        <w:ind w:firstLine="709"/>
      </w:pPr>
      <w:r>
        <w:t>Documento de Faturação de Visão FE-AP em formato PDF.</w:t>
      </w:r>
    </w:p>
    <w:p w14:paraId="4FDE6D6E" w14:textId="68C7CE26" w:rsidR="009F6B23" w:rsidRDefault="009F6B23" w:rsidP="00E53A8A">
      <w:pPr>
        <w:ind w:firstLine="709"/>
      </w:pPr>
      <w:r>
        <w:t>Verifica-se que não é possível interligar o conteúdo do documento</w:t>
      </w:r>
      <w:r w:rsidR="000E663E">
        <w:t xml:space="preserve"> Excel com a documentação extraída, sendo que, no entanto, os documentos de faturação possuem ambos no seu nome uma mesma designação em comum, diferenciando depois o nome de ambos na sua parte final com a designação da visão a que o documento se refere, como exemplo teremos os documentos teste_Visao_FEAP.pdf e teste_Visao_Fornecedor.pdf. </w:t>
      </w:r>
    </w:p>
    <w:p w14:paraId="65B5F8F2" w14:textId="77777777" w:rsidR="00E53A8A" w:rsidRDefault="000E663E" w:rsidP="00E53A8A">
      <w:pPr>
        <w:ind w:firstLine="709"/>
      </w:pPr>
      <w:r>
        <w:t>Relatou também que não existe uma regra para a extração de documentação, que a fazem normalmente de forma diária, com referência ao dia anterior.</w:t>
      </w:r>
    </w:p>
    <w:p w14:paraId="76BB2577" w14:textId="77777777" w:rsidR="002E60E7" w:rsidRDefault="000E663E" w:rsidP="00E53A8A">
      <w:pPr>
        <w:ind w:firstLine="709"/>
      </w:pPr>
      <w:r>
        <w:t xml:space="preserve">Os fornecedores </w:t>
      </w:r>
      <w:r w:rsidR="002E60E7">
        <w:t>com mais faturação alvo</w:t>
      </w:r>
      <w:r>
        <w:t xml:space="preserve"> de extração no FE-AP, normalmente são grandes fornecedores cuja despesa é tipificada com origem em contratos centrais de aquisição de bens ou </w:t>
      </w:r>
      <w:r w:rsidR="0040005C">
        <w:t>serviços ou</w:t>
      </w:r>
      <w:r>
        <w:t xml:space="preserve"> fornecedores de serviços básicos, como </w:t>
      </w:r>
      <w:r w:rsidR="0040005C">
        <w:t>água</w:t>
      </w:r>
      <w:r>
        <w:t>, eletricidade, gás e combustíveis</w:t>
      </w:r>
      <w:r w:rsidR="002E60E7">
        <w:t>.</w:t>
      </w:r>
    </w:p>
    <w:p w14:paraId="70AF6F59" w14:textId="3F779DD6" w:rsidR="000E663E" w:rsidRDefault="002E60E7" w:rsidP="00E53A8A">
      <w:pPr>
        <w:ind w:firstLine="709"/>
      </w:pPr>
      <w:r>
        <w:t>Fornecedores de serviços pontuais ou de aquisições feitas fora de contratos centralizados, têm registos de faturação pouco expressivas tendo em conta que na maioria dos casos a faturação é remetida diretamente para o tribunal.</w:t>
      </w:r>
    </w:p>
    <w:p w14:paraId="3E7917E5" w14:textId="07602E44" w:rsidR="00660BA3" w:rsidRDefault="00E53A8A" w:rsidP="00E53A8A">
      <w:pPr>
        <w:ind w:firstLine="709"/>
      </w:pPr>
      <w:r>
        <w:t xml:space="preserve">No que se refere ao tratamento da documentação para remessa aos tribunais, informa que o funcionário, tem que abrir um dos documentos em PDF e através da análise visual ou através do </w:t>
      </w:r>
      <w:r>
        <w:lastRenderedPageBreak/>
        <w:t>cruzamento de dados com o sistema Gis (ex.: número de encomenda) que possa indicar a que serviço o documento pertence</w:t>
      </w:r>
      <w:r w:rsidR="004F43EA">
        <w:t>.</w:t>
      </w:r>
    </w:p>
    <w:p w14:paraId="784ED604" w14:textId="3A5F6004" w:rsidR="002751A1" w:rsidRDefault="002751A1" w:rsidP="00E53A8A">
      <w:pPr>
        <w:ind w:firstLine="709"/>
      </w:pPr>
      <w:r>
        <w:t>Existe dificuldade de controlar se documentação já foi remetida e por quem caso exista uma falha nos procedimentos</w:t>
      </w:r>
      <w:r w:rsidR="001E0508">
        <w:t>.</w:t>
      </w:r>
    </w:p>
    <w:p w14:paraId="10A39619" w14:textId="3BFFE7FE" w:rsidR="001E0508" w:rsidRDefault="001E0508" w:rsidP="001E0508">
      <w:pPr>
        <w:ind w:firstLine="709"/>
      </w:pPr>
      <w:r>
        <w:t>Gostaria de ter uma caixa centralizada onde pudesse importar a documentação e remeter a mesma para os tribunais de forma direta, ou por categorização manual e que impedisse a remessa de documentação já inserida.</w:t>
      </w:r>
    </w:p>
    <w:p w14:paraId="0EA38D2B" w14:textId="7BABDF96" w:rsidR="001E0508" w:rsidRDefault="001E0508" w:rsidP="00656970">
      <w:pPr>
        <w:ind w:firstLine="709"/>
      </w:pPr>
      <w:r>
        <w:t xml:space="preserve">Deveria também ser possível a extração de listagens de controlo e envio de alertas aos serviços </w:t>
      </w:r>
      <w:r w:rsidR="00656970">
        <w:t xml:space="preserve">por correio eletrónico após categorização de um lote de documentos com respetiva remessa para o tribunal. </w:t>
      </w:r>
    </w:p>
    <w:p w14:paraId="286BC7FD" w14:textId="2D2F66CF" w:rsidR="00E45ECB" w:rsidRDefault="00E45ECB" w:rsidP="00E45ECB">
      <w:pPr>
        <w:pStyle w:val="Ttulo3"/>
      </w:pPr>
      <w:r>
        <w:t>Tribunais</w:t>
      </w:r>
    </w:p>
    <w:p w14:paraId="0F35EEF7" w14:textId="77777777" w:rsidR="00E53A8A" w:rsidRDefault="00E53A8A" w:rsidP="00E53A8A"/>
    <w:p w14:paraId="56F848A9" w14:textId="7DD01299" w:rsidR="00E53A8A" w:rsidRDefault="00E53A8A" w:rsidP="00E53A8A">
      <w:pPr>
        <w:pStyle w:val="Ttulo4"/>
      </w:pPr>
      <w:r>
        <w:t>Carla Silva (Tribunal Judicial da Comarca de Lisboa)</w:t>
      </w:r>
    </w:p>
    <w:p w14:paraId="3979C446" w14:textId="77777777" w:rsidR="002751A1" w:rsidRDefault="002751A1" w:rsidP="002751A1">
      <w:pPr>
        <w:ind w:firstLine="709"/>
      </w:pPr>
    </w:p>
    <w:p w14:paraId="2A05443D" w14:textId="180601A5" w:rsidR="00526CD1" w:rsidRDefault="00526CD1" w:rsidP="002751A1">
      <w:pPr>
        <w:ind w:firstLine="709"/>
      </w:pPr>
      <w:r>
        <w:t>Carla Silva, oficial de justiça, afeta ou departamento de gestão orçamental do Tribunal de Comarca de Lisboa, informou que recebe a documentação de faturação extraída do sistema FE-AP pelos serviços centrais através de correio eletrónico, e que dependendo da pessoa que remete a documentação, recebe por vezes unicamente a versão FE-AP da faturação e em outras vezes os dois documentos.</w:t>
      </w:r>
    </w:p>
    <w:p w14:paraId="21118B85" w14:textId="31AAF736" w:rsidR="00526CD1" w:rsidRDefault="00526CD1" w:rsidP="002751A1">
      <w:pPr>
        <w:ind w:firstLine="709"/>
      </w:pPr>
      <w:r>
        <w:t xml:space="preserve">Inserem no sistema de faturação preferencialmente a fatura de visão do fornecedor, sendo que em alguns casos unem as duas visões num único documento </w:t>
      </w:r>
      <w:r w:rsidR="004F43EA">
        <w:t>PDF</w:t>
      </w:r>
      <w:r>
        <w:t xml:space="preserve"> sendo esse o documento posteriormente inserido.</w:t>
      </w:r>
    </w:p>
    <w:p w14:paraId="3C9186E0" w14:textId="5D9B917D" w:rsidR="00526CD1" w:rsidRDefault="00526CD1" w:rsidP="002751A1">
      <w:pPr>
        <w:ind w:firstLine="709"/>
      </w:pPr>
      <w:r>
        <w:t xml:space="preserve">Não recebem documento </w:t>
      </w:r>
      <w:r w:rsidR="004F43EA">
        <w:t>Excel</w:t>
      </w:r>
      <w:r>
        <w:t>.</w:t>
      </w:r>
    </w:p>
    <w:p w14:paraId="1684073B" w14:textId="6B0277C1" w:rsidR="004F43EA" w:rsidRDefault="004F43EA" w:rsidP="002751A1">
      <w:pPr>
        <w:ind w:firstLine="709"/>
      </w:pPr>
      <w:r>
        <w:t>Informou que seria útil se recebessem a faturação de forma centralizada via sistema Gis e que a pudessem integrar a documentação no sistema de faturação do GIS.</w:t>
      </w:r>
      <w:r w:rsidR="00656970">
        <w:br/>
      </w:r>
    </w:p>
    <w:p w14:paraId="25A09A04" w14:textId="4775ED8E" w:rsidR="00E53A8A" w:rsidRDefault="00E53A8A" w:rsidP="00E53A8A">
      <w:pPr>
        <w:pStyle w:val="Ttulo4"/>
      </w:pPr>
      <w:r>
        <w:t>Carla Martins (Tribunal Judicial da Comarca de Santarem)</w:t>
      </w:r>
    </w:p>
    <w:p w14:paraId="2B2C8EDA" w14:textId="77777777" w:rsidR="002751A1" w:rsidRDefault="002751A1" w:rsidP="00526CD1"/>
    <w:p w14:paraId="1579C82D" w14:textId="0F6B8727" w:rsidR="00526CD1" w:rsidRDefault="00526CD1" w:rsidP="002751A1">
      <w:pPr>
        <w:ind w:firstLine="709"/>
      </w:pPr>
      <w:r>
        <w:t>Carla Martins, oficial de justiça, afeta ou departamento de gestão orçamental do Tribunal de Comarca de Santarem, informou que recebe a documentação de faturação extraída do sistema FE-AP pelos serviços centrais através de correio eletrónico e que recebe ambas as versões da documentação de faturação.</w:t>
      </w:r>
    </w:p>
    <w:p w14:paraId="7C011759" w14:textId="0C3F6B64" w:rsidR="00526CD1" w:rsidRDefault="001001A0" w:rsidP="002751A1">
      <w:pPr>
        <w:ind w:firstLine="709"/>
      </w:pPr>
      <w:r>
        <w:t>in</w:t>
      </w:r>
      <w:r w:rsidR="00526CD1">
        <w:t>serem no sistema de faturação</w:t>
      </w:r>
      <w:r>
        <w:t xml:space="preserve"> um documento </w:t>
      </w:r>
      <w:r w:rsidR="004F43EA">
        <w:t>PDF</w:t>
      </w:r>
      <w:r>
        <w:t xml:space="preserve"> resultante da junção das duas visões de um documento de faturação um</w:t>
      </w:r>
      <w:r w:rsidR="00526CD1">
        <w:t xml:space="preserve"> único documento.</w:t>
      </w:r>
    </w:p>
    <w:p w14:paraId="2C27FF4C" w14:textId="6398E591" w:rsidR="00526CD1" w:rsidRDefault="001001A0" w:rsidP="002751A1">
      <w:pPr>
        <w:ind w:firstLine="709"/>
      </w:pPr>
      <w:r>
        <w:t>Executam o controlo manual de duplicação da documentação remetida</w:t>
      </w:r>
      <w:r w:rsidR="00656970">
        <w:t xml:space="preserve"> e n</w:t>
      </w:r>
      <w:r w:rsidR="00526CD1">
        <w:t xml:space="preserve">ão recebem documento </w:t>
      </w:r>
      <w:r w:rsidR="004F43EA">
        <w:t>Excel</w:t>
      </w:r>
      <w:r>
        <w:t>.</w:t>
      </w:r>
    </w:p>
    <w:p w14:paraId="2011B2A6" w14:textId="6A65FD7B" w:rsidR="004F43EA" w:rsidRDefault="004F43EA" w:rsidP="00656970">
      <w:pPr>
        <w:ind w:firstLine="709"/>
      </w:pPr>
      <w:r>
        <w:t>Não tem opinião como gostaria de receber a documentação no futuro</w:t>
      </w:r>
      <w:r w:rsidR="00656970">
        <w:t>.</w:t>
      </w:r>
      <w:r>
        <w:br w:type="page"/>
      </w:r>
    </w:p>
    <w:p w14:paraId="3B0D7AD8" w14:textId="1365128B" w:rsidR="00E53A8A" w:rsidRDefault="00E53A8A" w:rsidP="00E53A8A">
      <w:pPr>
        <w:pStyle w:val="Ttulo4"/>
      </w:pPr>
      <w:r>
        <w:lastRenderedPageBreak/>
        <w:t>Fernando Duarte (Tribunal Judicial da Comarca de</w:t>
      </w:r>
      <w:r w:rsidR="001001A0">
        <w:t xml:space="preserve"> Lisboa Oeste</w:t>
      </w:r>
      <w:r>
        <w:t>)</w:t>
      </w:r>
    </w:p>
    <w:p w14:paraId="4DD9E405" w14:textId="77777777" w:rsidR="00E53A8A" w:rsidRDefault="00E53A8A" w:rsidP="002751A1">
      <w:pPr>
        <w:ind w:firstLine="709"/>
      </w:pPr>
    </w:p>
    <w:p w14:paraId="4B890EDF" w14:textId="06FDC30F" w:rsidR="001001A0" w:rsidRDefault="001001A0" w:rsidP="002751A1">
      <w:pPr>
        <w:ind w:firstLine="709"/>
      </w:pPr>
      <w:r>
        <w:t>Fernando Duarte, oficial de justiça, afeta ou departamento de gestão orçamental do Tribunal de Comarca de Lisboa Oeste, informou que recebe a documentação de faturação extraída do sistema FE-AP pelos serviços centrais através de correio eletrónico e que recebe ambas as versões da documentação de faturação.</w:t>
      </w:r>
    </w:p>
    <w:p w14:paraId="640C6E1B" w14:textId="5776ACAA" w:rsidR="001001A0" w:rsidRDefault="001001A0" w:rsidP="002751A1">
      <w:pPr>
        <w:ind w:firstLine="709"/>
      </w:pPr>
      <w:r>
        <w:t xml:space="preserve">inserem no sistema de faturação um documento </w:t>
      </w:r>
      <w:r w:rsidR="004F43EA">
        <w:t>PDF</w:t>
      </w:r>
      <w:r>
        <w:t xml:space="preserve"> resultante da junção das duas visões de um documento de faturação um único documento.</w:t>
      </w:r>
    </w:p>
    <w:p w14:paraId="61EF76BA" w14:textId="468DA69D" w:rsidR="004F43EA" w:rsidRDefault="001001A0" w:rsidP="002751A1">
      <w:pPr>
        <w:ind w:firstLine="709"/>
      </w:pPr>
      <w:r>
        <w:t xml:space="preserve">Não recebem documento </w:t>
      </w:r>
      <w:r w:rsidR="004F43EA">
        <w:t>Excel</w:t>
      </w:r>
    </w:p>
    <w:p w14:paraId="5AA0930A" w14:textId="57E7B1C6" w:rsidR="004F43EA" w:rsidRDefault="004F43EA" w:rsidP="002751A1">
      <w:pPr>
        <w:ind w:firstLine="709"/>
      </w:pPr>
      <w:r>
        <w:t xml:space="preserve">Informou que por vezes recebem faturação de outros tribunais </w:t>
      </w:r>
      <w:r w:rsidR="002751A1">
        <w:t>remetida por lapso pelos serviços centrais.</w:t>
      </w:r>
    </w:p>
    <w:p w14:paraId="6A3B6F86" w14:textId="084A7E17" w:rsidR="002751A1" w:rsidRDefault="002751A1" w:rsidP="004766A9">
      <w:pPr>
        <w:ind w:firstLine="709"/>
      </w:pPr>
      <w:r>
        <w:t xml:space="preserve">Gostaria de ter algo no sistema Gis para receção da documentação vinda dos serviços centrais, com possibilidade de informar </w:t>
      </w:r>
      <w:r w:rsidR="004766A9">
        <w:t xml:space="preserve">e </w:t>
      </w:r>
      <w:r>
        <w:t>recusar documentação</w:t>
      </w:r>
      <w:r w:rsidR="004766A9">
        <w:t xml:space="preserve"> remetida pelos serviços centrais</w:t>
      </w:r>
      <w:r>
        <w:t>, com futura integração do documento no registo da fatura a executar no sistema Gis.</w:t>
      </w:r>
    </w:p>
    <w:p w14:paraId="6339DA1D" w14:textId="649FFA92" w:rsidR="004766A9" w:rsidRDefault="004766A9" w:rsidP="004766A9">
      <w:pPr>
        <w:ind w:firstLine="709"/>
      </w:pPr>
      <w:r>
        <w:t xml:space="preserve">A extração de listagens e alertas para documentação </w:t>
      </w:r>
      <w:r w:rsidR="009C2C03">
        <w:t>recebida,</w:t>
      </w:r>
      <w:r>
        <w:t xml:space="preserve"> mas ainda não tratada seria também relevante.</w:t>
      </w:r>
    </w:p>
    <w:p w14:paraId="492E3A38" w14:textId="77777777" w:rsidR="001E0508" w:rsidRDefault="001E0508" w:rsidP="004766A9">
      <w:pPr>
        <w:ind w:firstLine="709"/>
      </w:pPr>
    </w:p>
    <w:p w14:paraId="2D75740B" w14:textId="143C1397" w:rsidR="004766A9" w:rsidRDefault="004766A9" w:rsidP="004766A9">
      <w:pPr>
        <w:pStyle w:val="Ttulo3"/>
        <w:ind w:left="1418" w:hanging="1418"/>
      </w:pPr>
      <w:r>
        <w:t>RESUMO:</w:t>
      </w:r>
    </w:p>
    <w:p w14:paraId="2BDC4332" w14:textId="77777777" w:rsidR="004766A9" w:rsidRDefault="004766A9" w:rsidP="004766A9"/>
    <w:p w14:paraId="4412FFFC" w14:textId="74D0AA48" w:rsidR="004766A9" w:rsidRDefault="004766A9" w:rsidP="00D1379D">
      <w:pPr>
        <w:ind w:firstLine="709"/>
      </w:pPr>
      <w:r>
        <w:t>Todos os entrevistados no que se refere aos tribunais, referem uma prática comum de receção de da documentação embora com algumas divergências no posterior tratamento da documentação.</w:t>
      </w:r>
    </w:p>
    <w:p w14:paraId="11BF6D06" w14:textId="290BC114" w:rsidR="004766A9" w:rsidRDefault="004766A9" w:rsidP="00D1379D">
      <w:pPr>
        <w:ind w:firstLine="709"/>
      </w:pPr>
      <w:r>
        <w:t>Na maior parte dos casos, acham relevante receber a informação de forma centralizada na aplicação em vez de receção de documentação por correio eletrónico</w:t>
      </w:r>
      <w:r w:rsidR="009C2C03">
        <w:t xml:space="preserve">, com possibilidade de extração de listagens com a situação da documentação </w:t>
      </w:r>
    </w:p>
    <w:p w14:paraId="678A046E" w14:textId="2296A75E" w:rsidR="009C2C03" w:rsidRDefault="004766A9" w:rsidP="00D1379D">
      <w:pPr>
        <w:ind w:firstLine="709"/>
      </w:pPr>
      <w:r>
        <w:t>A integração futura da documentação rececionada no registo da fatura em Gis, e também realçado como sendo importante.</w:t>
      </w:r>
    </w:p>
    <w:p w14:paraId="2DBDDE24" w14:textId="6013C52B" w:rsidR="009C2C03" w:rsidRDefault="009C2C03" w:rsidP="00D1379D">
      <w:pPr>
        <w:ind w:firstLine="709"/>
      </w:pPr>
      <w:r>
        <w:t>Pretende-se também a possibilidade de gestão da documentação rececionada em sistema, nomeadamente no que se refere á possibilidade de recusa de documentação e remessa para os serviços centrais devido ao documento não pertencer ao tribunal em causa.</w:t>
      </w:r>
    </w:p>
    <w:p w14:paraId="4F648D82" w14:textId="15226913" w:rsidR="00D06553" w:rsidRDefault="009C2C03" w:rsidP="00D06553">
      <w:pPr>
        <w:ind w:firstLine="709"/>
      </w:pPr>
      <w:r>
        <w:t xml:space="preserve">No que ser refere </w:t>
      </w:r>
      <w:r w:rsidR="00656970">
        <w:t>aos serviços centrais</w:t>
      </w:r>
      <w:r w:rsidR="001E0508">
        <w:t xml:space="preserve"> foram relatados os </w:t>
      </w:r>
      <w:r>
        <w:t>procedimentos</w:t>
      </w:r>
      <w:r w:rsidR="001E0508">
        <w:t xml:space="preserve"> executados para extração e remessa da documentação para os tribunais como informados algumas tipificações da documentação </w:t>
      </w:r>
      <w:r w:rsidR="00656970">
        <w:t>extraída</w:t>
      </w:r>
      <w:r w:rsidR="001E0508">
        <w:t>.</w:t>
      </w:r>
    </w:p>
    <w:p w14:paraId="6425C48F" w14:textId="77777777" w:rsidR="00D06553" w:rsidRDefault="00D06553">
      <w:pPr>
        <w:spacing w:line="276" w:lineRule="auto"/>
      </w:pPr>
      <w:r>
        <w:br w:type="page"/>
      </w:r>
    </w:p>
    <w:p w14:paraId="476C1CAC" w14:textId="1994CFB3" w:rsidR="00D06553" w:rsidRDefault="00D06553" w:rsidP="00D06553">
      <w:pPr>
        <w:pStyle w:val="Ttulo2"/>
      </w:pPr>
      <w:r>
        <w:lastRenderedPageBreak/>
        <w:t>DESCRIÇÃO DO SISTEMA:</w:t>
      </w:r>
    </w:p>
    <w:p w14:paraId="07301ECF" w14:textId="77777777" w:rsidR="00D06553" w:rsidRDefault="00D06553" w:rsidP="00D06553"/>
    <w:p w14:paraId="6CF127F7" w14:textId="77777777" w:rsidR="007D70C7" w:rsidRDefault="00D06553" w:rsidP="00D06553">
      <w:r>
        <w:t xml:space="preserve">Tendo em conta o </w:t>
      </w:r>
      <w:r w:rsidR="007D70C7">
        <w:t>que se pretende do sistema a implementar e as respostas que o mesmo deve ter para o problema a resolver e tomando em consideração as informações provenientes das entrevistas e respetivas solicitações ou preferências é indicado o sistema a seguir explicado para implementação.</w:t>
      </w:r>
    </w:p>
    <w:p w14:paraId="430B3103" w14:textId="7FA0E911" w:rsidR="007D70C7" w:rsidRDefault="007D70C7" w:rsidP="00D06553">
      <w:r>
        <w:t>Assim o sistema deverá possuir duas áreas aplicacionais, a área referente aos serviços centrais e a área referente aos tribunais, que deverão ser acedidas por utilizadores cujos perfis autorizem a execução do sistema a implementar.</w:t>
      </w:r>
    </w:p>
    <w:p w14:paraId="420AB993" w14:textId="77777777" w:rsidR="00133755" w:rsidRDefault="00133755" w:rsidP="005079C8">
      <w:pPr>
        <w:pStyle w:val="Ttulo3"/>
      </w:pPr>
    </w:p>
    <w:p w14:paraId="2835EAE5" w14:textId="2F5DF19C" w:rsidR="005079C8" w:rsidRDefault="005079C8" w:rsidP="005079C8">
      <w:pPr>
        <w:pStyle w:val="Ttulo3"/>
      </w:pPr>
      <w:r>
        <w:t>Área de GESTão CENTRAL</w:t>
      </w:r>
    </w:p>
    <w:p w14:paraId="6D3F64D2" w14:textId="77777777" w:rsidR="005079C8" w:rsidRPr="005079C8" w:rsidRDefault="005079C8" w:rsidP="005079C8"/>
    <w:p w14:paraId="0BD1120F" w14:textId="099159FD" w:rsidR="004F6BD4" w:rsidRDefault="007D70C7" w:rsidP="005079C8">
      <w:pPr>
        <w:ind w:firstLine="709"/>
      </w:pPr>
      <w:r>
        <w:t>N</w:t>
      </w:r>
      <w:r w:rsidR="005079C8">
        <w:t>a área</w:t>
      </w:r>
      <w:r>
        <w:t xml:space="preserve"> de gestão central o sistema deverá permitir a importação para o sistema de documentos PDF extraídos manualmente do portal FE-</w:t>
      </w:r>
      <w:r w:rsidR="004F6BD4">
        <w:t xml:space="preserve">AP, a partir de uma pasta local da máquina do utilizador que vai executar o procedimento. </w:t>
      </w:r>
    </w:p>
    <w:p w14:paraId="10587E00" w14:textId="5DD3C389" w:rsidR="004F6BD4" w:rsidRDefault="004F6BD4" w:rsidP="005079C8">
      <w:pPr>
        <w:ind w:firstLine="709"/>
      </w:pPr>
      <w:r>
        <w:t xml:space="preserve">Os únicos documentos passiveis de importação serão documento PDF que terão obrigatoriamente de ter o seu nome terminado em visao_FEAP.pdf ou visao_Fornecedor.pdf, podendo ser importado um documento </w:t>
      </w:r>
      <w:proofErr w:type="spellStart"/>
      <w:r>
        <w:t>visao_FEAP</w:t>
      </w:r>
      <w:proofErr w:type="spellEnd"/>
      <w:r>
        <w:t xml:space="preserve"> sem o documento de </w:t>
      </w:r>
      <w:proofErr w:type="spellStart"/>
      <w:r>
        <w:t>visao</w:t>
      </w:r>
      <w:r w:rsidR="00503228">
        <w:t>_fornecedor</w:t>
      </w:r>
      <w:proofErr w:type="spellEnd"/>
      <w:r>
        <w:t>, mas não podendo acontecer o inverso.</w:t>
      </w:r>
    </w:p>
    <w:p w14:paraId="7C62BBC5" w14:textId="59BF1690" w:rsidR="0044485E" w:rsidRDefault="0044485E" w:rsidP="0044485E">
      <w:pPr>
        <w:ind w:firstLine="709"/>
      </w:pPr>
      <w:r>
        <w:t>O sistema deverá ter no início três modos de importação que o utilizador poderá aceder e que serão os modos de tipificação dos grandes fornecedores:</w:t>
      </w:r>
    </w:p>
    <w:p w14:paraId="72CA712B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Contratos Centralizados (Economato)</w:t>
      </w:r>
    </w:p>
    <w:p w14:paraId="5B648185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Documentos de Eletricidade, Gás e Combustíveis</w:t>
      </w:r>
    </w:p>
    <w:p w14:paraId="39C9B1BE" w14:textId="77777777" w:rsidR="0044485E" w:rsidRDefault="0044485E" w:rsidP="0044485E">
      <w:pPr>
        <w:pStyle w:val="PargrafodaLista"/>
        <w:numPr>
          <w:ilvl w:val="0"/>
          <w:numId w:val="16"/>
        </w:numPr>
        <w:ind w:firstLine="709"/>
      </w:pPr>
      <w:r>
        <w:t>Importação de tipificação indefinida.</w:t>
      </w:r>
    </w:p>
    <w:p w14:paraId="3C49F5AD" w14:textId="12D18781" w:rsidR="0044485E" w:rsidRDefault="0044485E" w:rsidP="0044485E">
      <w:pPr>
        <w:ind w:firstLine="709"/>
      </w:pPr>
      <w:r>
        <w:t>Cada modo implica a pesquisa no documento PDF de palavras chaves que tentem identificar o serviço, no modo de economato o sistema procurará unicamente as referências das notas de encomendas, no segundo caso procurara as referências dos respetivos contadores (pontos de entrega) ou matrículas no terceiro caso utilizara a pesquisa de várias palavras chave para identificar o serviço.</w:t>
      </w:r>
    </w:p>
    <w:p w14:paraId="6C4E6C2C" w14:textId="171401E1" w:rsidR="004F6BD4" w:rsidRDefault="004F6BD4" w:rsidP="005079C8">
      <w:pPr>
        <w:ind w:firstLine="709"/>
      </w:pPr>
      <w:r>
        <w:t>Caso o sistema consiga detetar a que serviço pertence, a fatura será cat</w:t>
      </w:r>
      <w:r w:rsidR="00AB645D">
        <w:t>egorizada</w:t>
      </w:r>
      <w:r>
        <w:t xml:space="preserve"> em sistema e disponibilizada para o serviço (em ambas as versões) proceder á sua validação e integração no sistema de faturação.</w:t>
      </w:r>
    </w:p>
    <w:p w14:paraId="2519787A" w14:textId="77777777" w:rsidR="00AC58DF" w:rsidRDefault="004F6BD4" w:rsidP="005079C8">
      <w:pPr>
        <w:ind w:firstLine="709"/>
      </w:pPr>
      <w:r>
        <w:t>Na existência de impossibilidade de cat</w:t>
      </w:r>
      <w:r w:rsidR="00AB645D">
        <w:t>egorização</w:t>
      </w:r>
      <w:r>
        <w:t xml:space="preserve"> automática, o sistema solicita ao utilizador para c</w:t>
      </w:r>
      <w:r w:rsidR="00AB645D">
        <w:t>ategorizar</w:t>
      </w:r>
      <w:r>
        <w:t xml:space="preserve"> manualmente </w:t>
      </w:r>
      <w:r w:rsidR="00AC58DF">
        <w:t xml:space="preserve">o documento e apos </w:t>
      </w:r>
      <w:r w:rsidR="00AB645D">
        <w:t>categorização</w:t>
      </w:r>
      <w:r w:rsidR="00AC58DF">
        <w:t xml:space="preserve"> disponibiliza o documento para o serviço validar e integrar em sistema de faturação.</w:t>
      </w:r>
    </w:p>
    <w:p w14:paraId="4A81EDD4" w14:textId="758DBBAC" w:rsidR="005079C8" w:rsidRDefault="00AB645D" w:rsidP="005079C8">
      <w:pPr>
        <w:ind w:firstLine="709"/>
      </w:pPr>
      <w:r>
        <w:t>As faturas declaradas como invalidamente catalogadas pelos serviços deverão ser visualizadas e passiveis de nova categorização ou</w:t>
      </w:r>
      <w:r w:rsidR="005079C8">
        <w:t xml:space="preserve"> de serem</w:t>
      </w:r>
      <w:r>
        <w:t xml:space="preserve"> marcadas como não pertencentes a nenhum serviço e </w:t>
      </w:r>
      <w:r w:rsidR="005079C8">
        <w:t>em consequência serem anuladas no sistema de categorização.</w:t>
      </w:r>
    </w:p>
    <w:p w14:paraId="2E42AF53" w14:textId="12447E8F" w:rsidR="005079C8" w:rsidRDefault="005079C8" w:rsidP="005079C8">
      <w:pPr>
        <w:ind w:firstLine="709"/>
      </w:pPr>
      <w:r>
        <w:t>O sistema terá um modo de pesquisa para extração de listagens, nomeadamente:</w:t>
      </w:r>
    </w:p>
    <w:p w14:paraId="16F88D4E" w14:textId="20E80F6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lastRenderedPageBreak/>
        <w:t>Documentos importados em data de referência.</w:t>
      </w:r>
    </w:p>
    <w:p w14:paraId="2F67FC78" w14:textId="350521A2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por categorizar.</w:t>
      </w:r>
    </w:p>
    <w:p w14:paraId="282B6FF0" w14:textId="4D318019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data de referência.</w:t>
      </w:r>
    </w:p>
    <w:p w14:paraId="0975561D" w14:textId="225C623D" w:rsidR="005079C8" w:rsidRDefault="005079C8" w:rsidP="005079C8">
      <w:pPr>
        <w:pStyle w:val="PargrafodaLista"/>
        <w:numPr>
          <w:ilvl w:val="0"/>
          <w:numId w:val="14"/>
        </w:numPr>
        <w:ind w:firstLine="709"/>
      </w:pPr>
      <w:r>
        <w:t>Documentos categorizados por serviço por data de referência.</w:t>
      </w:r>
    </w:p>
    <w:p w14:paraId="20912230" w14:textId="77777777" w:rsidR="00AB645D" w:rsidRDefault="00AB645D" w:rsidP="00D06553"/>
    <w:p w14:paraId="0D3D8261" w14:textId="2B6FDC64" w:rsidR="005079C8" w:rsidRDefault="005079C8" w:rsidP="005079C8">
      <w:pPr>
        <w:pStyle w:val="Ttulo3"/>
      </w:pPr>
      <w:r>
        <w:t>Área dos TRIBUNAIS</w:t>
      </w:r>
    </w:p>
    <w:p w14:paraId="5972F00F" w14:textId="77777777" w:rsidR="00AC58DF" w:rsidRDefault="00AC58DF" w:rsidP="00D06553"/>
    <w:p w14:paraId="51246253" w14:textId="06DD6108" w:rsidR="00FC5FDC" w:rsidRDefault="005079C8" w:rsidP="005079C8">
      <w:r>
        <w:t>Na área do tribunal o sistema deverá permitir a visualização das faturas categorizadas pelo sistema na área de gestão central</w:t>
      </w:r>
      <w:r w:rsidR="00FC5FDC">
        <w:t xml:space="preserve"> e remetidas para os tribunais, assim como a sua extração do sistema.</w:t>
      </w:r>
    </w:p>
    <w:p w14:paraId="64C80751" w14:textId="50C7628A" w:rsidR="00FC5FDC" w:rsidRDefault="00FC5FDC" w:rsidP="005079C8">
      <w:r>
        <w:t>Na área de visualização o sistema devera possibilitar a gestão documento em termos das seguintes ações:</w:t>
      </w:r>
    </w:p>
    <w:p w14:paraId="6FB6A23B" w14:textId="4927B816" w:rsidR="00FC5FDC" w:rsidRDefault="00FC5FDC" w:rsidP="00FC5FDC">
      <w:pPr>
        <w:pStyle w:val="PargrafodaLista"/>
        <w:numPr>
          <w:ilvl w:val="0"/>
          <w:numId w:val="15"/>
        </w:numPr>
      </w:pPr>
      <w:r>
        <w:t>Confirmação que o documento pertence ao serviço.</w:t>
      </w:r>
    </w:p>
    <w:p w14:paraId="3C412018" w14:textId="0AF0607B" w:rsidR="00FC5FDC" w:rsidRDefault="00FC5FDC" w:rsidP="00FC5FDC">
      <w:pPr>
        <w:pStyle w:val="PargrafodaLista"/>
        <w:numPr>
          <w:ilvl w:val="0"/>
          <w:numId w:val="15"/>
        </w:numPr>
      </w:pPr>
      <w:r>
        <w:t>Recusa da categorização e remessa aos serviços centrais por categorização indevida.</w:t>
      </w:r>
    </w:p>
    <w:p w14:paraId="43C45CA6" w14:textId="5E56F5FC" w:rsidR="00FC5FDC" w:rsidRDefault="00FC5FDC" w:rsidP="00FC5FDC">
      <w:pPr>
        <w:pStyle w:val="PargrafodaLista"/>
        <w:numPr>
          <w:ilvl w:val="0"/>
          <w:numId w:val="15"/>
        </w:numPr>
      </w:pPr>
      <w:r>
        <w:t>Extração para documento em pasta local da documentação.</w:t>
      </w:r>
    </w:p>
    <w:p w14:paraId="3DE3F9CA" w14:textId="77777777" w:rsidR="00065409" w:rsidRDefault="00065409" w:rsidP="00065409"/>
    <w:p w14:paraId="142C8834" w14:textId="77777777" w:rsidR="005079C8" w:rsidRDefault="005079C8" w:rsidP="005079C8">
      <w:r>
        <w:t>O sistema terá um modo de pesquisa para extração de listagens, nomeadamente:</w:t>
      </w:r>
    </w:p>
    <w:p w14:paraId="0B71E5C5" w14:textId="2BD05E4B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recebidos</w:t>
      </w:r>
      <w:r>
        <w:t xml:space="preserve"> </w:t>
      </w:r>
      <w:r w:rsidR="00FC5FDC">
        <w:t>em</w:t>
      </w:r>
      <w:r>
        <w:t xml:space="preserve"> data de referência.</w:t>
      </w:r>
    </w:p>
    <w:p w14:paraId="2B8876DB" w14:textId="31200E2F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por </w:t>
      </w:r>
      <w:r w:rsidR="00FC5FDC">
        <w:t>Integrar no sistema de faturação</w:t>
      </w:r>
      <w:r>
        <w:t>.</w:t>
      </w:r>
    </w:p>
    <w:p w14:paraId="2D44838E" w14:textId="1749D96A" w:rsidR="005079C8" w:rsidRDefault="005079C8" w:rsidP="005079C8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 xml:space="preserve">com categorização correta confirmada </w:t>
      </w:r>
      <w:r>
        <w:t>por data de referência.</w:t>
      </w:r>
    </w:p>
    <w:p w14:paraId="0F392416" w14:textId="7D69C21D" w:rsidR="00133755" w:rsidRDefault="005079C8" w:rsidP="00133755">
      <w:pPr>
        <w:pStyle w:val="PargrafodaLista"/>
        <w:numPr>
          <w:ilvl w:val="0"/>
          <w:numId w:val="14"/>
        </w:numPr>
      </w:pPr>
      <w:r>
        <w:t xml:space="preserve">Documentos </w:t>
      </w:r>
      <w:r w:rsidR="00FC5FDC">
        <w:t>com categorização recusada</w:t>
      </w:r>
      <w:r>
        <w:t xml:space="preserve"> por data de referência.</w:t>
      </w:r>
    </w:p>
    <w:p w14:paraId="0439C92C" w14:textId="3EFB3C91" w:rsidR="0042459F" w:rsidRDefault="0042459F" w:rsidP="0042459F">
      <w:pPr>
        <w:pStyle w:val="PargrafodaLista"/>
      </w:pPr>
    </w:p>
    <w:p w14:paraId="3BC83372" w14:textId="2D6EBFBF" w:rsidR="00133755" w:rsidRDefault="00133755" w:rsidP="00133755">
      <w:pPr>
        <w:pStyle w:val="Ttulo3"/>
      </w:pPr>
      <w:r>
        <w:t>Diagrama de Caso de Uso Generico do sistema</w:t>
      </w:r>
      <w:r>
        <w:br/>
      </w:r>
    </w:p>
    <w:p w14:paraId="2850E8FE" w14:textId="77777777" w:rsidR="00133755" w:rsidRDefault="00133755" w:rsidP="00133755">
      <w:pPr>
        <w:keepNext/>
        <w:jc w:val="center"/>
      </w:pPr>
      <w:r>
        <w:rPr>
          <w:noProof/>
        </w:rPr>
        <w:drawing>
          <wp:inline distT="0" distB="0" distL="0" distR="0" wp14:anchorId="59CFCE70" wp14:editId="0E4DCB87">
            <wp:extent cx="4931833" cy="3159148"/>
            <wp:effectExtent l="0" t="0" r="2540" b="3175"/>
            <wp:docPr id="6698274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27434" name="Imagem 6698274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84" cy="317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2ADD" w14:textId="10625F00" w:rsidR="00133755" w:rsidRDefault="00133755" w:rsidP="00133755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1</w:t>
        </w:r>
      </w:fldSimple>
      <w:r>
        <w:t xml:space="preserve"> : Caso de Uso do sistema</w:t>
      </w:r>
    </w:p>
    <w:p w14:paraId="39FD2EEC" w14:textId="2725D76A" w:rsidR="00E46DE9" w:rsidRDefault="00E46DE9" w:rsidP="00E46DE9">
      <w:pPr>
        <w:pStyle w:val="Ttulo2"/>
      </w:pPr>
      <w:r>
        <w:lastRenderedPageBreak/>
        <w:t>REGRAS DO SISTEMA:</w:t>
      </w:r>
    </w:p>
    <w:p w14:paraId="45EAC5EF" w14:textId="6B84BB85" w:rsidR="00E46DE9" w:rsidRDefault="00E46DE9" w:rsidP="00E46DE9"/>
    <w:p w14:paraId="43C01662" w14:textId="18881F0A" w:rsidR="00E46DE9" w:rsidRDefault="00E46DE9" w:rsidP="00E46DE9">
      <w:r>
        <w:t>O sistema terá que obrigatoriamente assegurar que as seguintes regras funcionais afetas a cada área do sistema sejam cumpridas.</w:t>
      </w:r>
    </w:p>
    <w:p w14:paraId="210DE3BB" w14:textId="77777777" w:rsidR="00E46DE9" w:rsidRDefault="00E46DE9" w:rsidP="00E46DE9">
      <w:pPr>
        <w:pStyle w:val="Ttulo3"/>
      </w:pPr>
    </w:p>
    <w:p w14:paraId="648DE1E7" w14:textId="17E4012D" w:rsidR="00E46DE9" w:rsidRDefault="00E46DE9" w:rsidP="00E46DE9">
      <w:pPr>
        <w:pStyle w:val="Ttulo3"/>
      </w:pPr>
      <w:r>
        <w:t>Regras Comuns</w:t>
      </w:r>
    </w:p>
    <w:p w14:paraId="57914E7A" w14:textId="169B65E1" w:rsidR="00E46DE9" w:rsidRDefault="00E46DE9" w:rsidP="00E46DE9"/>
    <w:p w14:paraId="5386702E" w14:textId="77777777" w:rsidR="00E46DE9" w:rsidRDefault="00E46DE9" w:rsidP="00E46DE9">
      <w:r>
        <w:t>Ambas as áreas do sistema só poderão ser acedidas a utilizadores com perfis de acesso próprios para o modulo do sistema a implementar.</w:t>
      </w:r>
    </w:p>
    <w:p w14:paraId="6FFBC5E8" w14:textId="5A8ADD5E" w:rsidR="00E46DE9" w:rsidRDefault="00E46DE9" w:rsidP="00E46DE9">
      <w:r>
        <w:t>Unicamente documentos em formato PDF podem ser geridos.</w:t>
      </w:r>
    </w:p>
    <w:p w14:paraId="077DD57E" w14:textId="156C96AD" w:rsidR="00E46DE9" w:rsidRDefault="00E46DE9" w:rsidP="00E46DE9">
      <w:r>
        <w:t>Cada ação de importação de documentos dever ser referenciado como um lote, que terá vários documentos associados.</w:t>
      </w:r>
    </w:p>
    <w:p w14:paraId="07C713FC" w14:textId="779F9F97" w:rsidR="00E46DE9" w:rsidRDefault="00E46DE9" w:rsidP="00E46DE9">
      <w:r>
        <w:t>Em caso de um único documento importado, devera ser tratado como um único lote de um documento.</w:t>
      </w:r>
    </w:p>
    <w:p w14:paraId="4F5CB4BE" w14:textId="77777777" w:rsidR="00E46DE9" w:rsidRDefault="00E46DE9" w:rsidP="00E46DE9">
      <w:pPr>
        <w:pStyle w:val="Ttulo3"/>
      </w:pPr>
    </w:p>
    <w:p w14:paraId="24C5FA68" w14:textId="1D7B9153" w:rsidR="00E46DE9" w:rsidRPr="00E46DE9" w:rsidRDefault="00E46DE9" w:rsidP="00E46DE9">
      <w:pPr>
        <w:pStyle w:val="Ttulo3"/>
      </w:pPr>
      <w:r>
        <w:t xml:space="preserve">Regras da </w:t>
      </w:r>
      <w:r w:rsidR="005A467C">
        <w:t>á</w:t>
      </w:r>
      <w:r>
        <w:t>rea dE GEstão CENTRAL</w:t>
      </w:r>
    </w:p>
    <w:p w14:paraId="6F459267" w14:textId="77777777" w:rsidR="00E46DE9" w:rsidRDefault="00E46DE9" w:rsidP="00E46DE9"/>
    <w:p w14:paraId="5BF4776D" w14:textId="77777777" w:rsidR="00503228" w:rsidRDefault="00503228" w:rsidP="00503228">
      <w:r>
        <w:t>Não deverá ser possível a importação de documentos já importados.</w:t>
      </w:r>
    </w:p>
    <w:p w14:paraId="445BBBAA" w14:textId="102F3383" w:rsidR="00503228" w:rsidRDefault="00503228" w:rsidP="00503228">
      <w:pPr>
        <w:ind w:firstLine="709"/>
      </w:pPr>
      <w:r>
        <w:t>O documento alvo de analise de categorização será sempre o documento de visão FEAP, através da análise do seu conteúdo.</w:t>
      </w:r>
    </w:p>
    <w:p w14:paraId="4163416E" w14:textId="1872F5DF" w:rsidR="00E46DE9" w:rsidRDefault="00E46DE9" w:rsidP="00E46DE9">
      <w:r>
        <w:t>As várias visões da documentação deverão estar relacionadas e devem ser visíveis a qualquer altura desde que exista mais do que uma visão para o documento de faturação a importar.</w:t>
      </w:r>
    </w:p>
    <w:p w14:paraId="6E204B8E" w14:textId="77777777" w:rsidR="005A467C" w:rsidRDefault="005A467C" w:rsidP="005A467C"/>
    <w:p w14:paraId="4A248F90" w14:textId="628F9562" w:rsidR="005A467C" w:rsidRPr="00E46DE9" w:rsidRDefault="005A467C" w:rsidP="005A467C">
      <w:pPr>
        <w:pStyle w:val="Ttulo3"/>
      </w:pPr>
      <w:r>
        <w:t>Regras da área dE TRibunais</w:t>
      </w:r>
    </w:p>
    <w:p w14:paraId="67993C96" w14:textId="77777777" w:rsidR="0044485E" w:rsidRDefault="0044485E" w:rsidP="005A467C"/>
    <w:p w14:paraId="6616A1C7" w14:textId="41A440FD" w:rsidR="0044485E" w:rsidRDefault="0044485E" w:rsidP="005A467C">
      <w:r>
        <w:t>Documentos categorizados e validados pelos serviços podem ser invalidados e remetidos para nova categorização nos serviços centrais caso o documento não esteja inserido em fatura com registo ativo ou sem estorno financeiro.</w:t>
      </w:r>
    </w:p>
    <w:p w14:paraId="1224958A" w14:textId="12BA07C1" w:rsidR="0044485E" w:rsidRDefault="0044485E" w:rsidP="005A467C">
      <w:r>
        <w:t>Em caso de várias versões de um documento o utilizador deverá poder visualizar e extrair qualquer das versões.</w:t>
      </w:r>
    </w:p>
    <w:p w14:paraId="2DFB6E8D" w14:textId="71CE8D15" w:rsidR="00503228" w:rsidRDefault="0044485E" w:rsidP="005A467C">
      <w:r>
        <w:t>Sistema deverá alertar que existem documentos por integrar no sistema financeiro caso os mesmos não estejam integrados quinze dias apos a validação da categorização dos documentos.</w:t>
      </w:r>
    </w:p>
    <w:p w14:paraId="6B3C3BFD" w14:textId="00D64AF5" w:rsidR="007E3E92" w:rsidRDefault="007E3E92">
      <w:pPr>
        <w:spacing w:line="276" w:lineRule="auto"/>
      </w:pPr>
      <w:r>
        <w:br w:type="page"/>
      </w:r>
    </w:p>
    <w:p w14:paraId="6A6CE87F" w14:textId="01ED0F0B" w:rsidR="007E3E92" w:rsidRDefault="007E3E92" w:rsidP="007E3E92">
      <w:pPr>
        <w:pStyle w:val="Ttulo2"/>
      </w:pPr>
      <w:r>
        <w:lastRenderedPageBreak/>
        <w:t>CASOS DE USO:</w:t>
      </w:r>
    </w:p>
    <w:p w14:paraId="48F5AD2C" w14:textId="77777777" w:rsidR="007E3E92" w:rsidRDefault="007E3E92" w:rsidP="007E3E92"/>
    <w:p w14:paraId="3EB9E0E4" w14:textId="2F30A89E" w:rsidR="00C217CF" w:rsidRPr="007E3E92" w:rsidRDefault="007E3E92" w:rsidP="007E3E92">
      <w:pPr>
        <w:pStyle w:val="Ttulo3"/>
      </w:pPr>
      <w:r>
        <w:t xml:space="preserve">Caso de USO 1: IntegraçÃO DE Documentação </w:t>
      </w:r>
      <w:bookmarkEnd w:id="0"/>
    </w:p>
    <w:p w14:paraId="3937B403" w14:textId="2805E856" w:rsidR="00310370" w:rsidRDefault="00310370" w:rsidP="00310370">
      <w:pPr>
        <w:pStyle w:val="Ttulo4"/>
      </w:pPr>
      <w:bookmarkStart w:id="1" w:name="_Toc139285940"/>
      <w:r>
        <w:t>Pré-Condições:</w:t>
      </w:r>
      <w:bookmarkEnd w:id="1"/>
    </w:p>
    <w:p w14:paraId="6E05804A" w14:textId="2EB0B6E0" w:rsidR="0038565B" w:rsidRDefault="00ED557A" w:rsidP="0038565B">
      <w:r>
        <w:t>Existência de documentação extraída do sistema FE-AP e colocada em pasta local do computador do ator.</w:t>
      </w:r>
    </w:p>
    <w:p w14:paraId="72D0FEF1" w14:textId="77777777" w:rsidR="00310370" w:rsidRDefault="00310370" w:rsidP="00310370">
      <w:pPr>
        <w:pStyle w:val="Ttulo4"/>
      </w:pPr>
      <w:bookmarkStart w:id="2" w:name="_Toc139285941"/>
      <w:r>
        <w:t>Ator Primário:</w:t>
      </w:r>
      <w:bookmarkEnd w:id="2"/>
    </w:p>
    <w:p w14:paraId="6B3E7811" w14:textId="47346D78" w:rsidR="0038565B" w:rsidRDefault="0038565B" w:rsidP="0038565B">
      <w:r>
        <w:t xml:space="preserve">Utilizador do sistema </w:t>
      </w:r>
      <w:r w:rsidR="00ED557A">
        <w:t xml:space="preserve">afeto á gestão central </w:t>
      </w:r>
      <w:r>
        <w:t>com permissão</w:t>
      </w:r>
      <w:r w:rsidR="00C551A1">
        <w:t xml:space="preserve"> para</w:t>
      </w:r>
      <w:r w:rsidR="00ED557A">
        <w:t xml:space="preserve"> integração de documentação FE-AP para categorização.</w:t>
      </w:r>
    </w:p>
    <w:p w14:paraId="3676AD76" w14:textId="33287863" w:rsidR="00A4400B" w:rsidRDefault="00A4400B" w:rsidP="00A4400B">
      <w:pPr>
        <w:pStyle w:val="Ttulo4"/>
      </w:pPr>
      <w:bookmarkStart w:id="3" w:name="_Toc139285942"/>
      <w:r>
        <w:t>Inicializador:</w:t>
      </w:r>
      <w:bookmarkEnd w:id="3"/>
    </w:p>
    <w:p w14:paraId="1ED4CAD4" w14:textId="715DA8D6" w:rsidR="00A4400B" w:rsidRDefault="00A4400B" w:rsidP="00A4400B">
      <w:r>
        <w:t>Utilizador prime a opção “</w:t>
      </w:r>
      <w:r w:rsidR="00ED557A">
        <w:t>Integração de Faturas para categorização”</w:t>
      </w:r>
      <w:r>
        <w:t xml:space="preserve"> na barra de menu do modulo</w:t>
      </w:r>
      <w:r w:rsidR="00C551A1">
        <w:t xml:space="preserve"> de gestão</w:t>
      </w:r>
      <w:r w:rsidR="00ED557A">
        <w:t xml:space="preserve"> central</w:t>
      </w:r>
      <w:r w:rsidR="00C551A1">
        <w:t xml:space="preserve"> da aplicação</w:t>
      </w:r>
      <w:r w:rsidR="006B39B6">
        <w:t>.</w:t>
      </w:r>
    </w:p>
    <w:p w14:paraId="3A9CCE1F" w14:textId="18E3E67C" w:rsidR="00A4400B" w:rsidRDefault="00A4400B" w:rsidP="00A4400B">
      <w:pPr>
        <w:pStyle w:val="Ttulo4"/>
      </w:pPr>
      <w:bookmarkStart w:id="4" w:name="_Toc139285943"/>
      <w:r>
        <w:t>Cenário:</w:t>
      </w:r>
      <w:bookmarkEnd w:id="4"/>
      <w:r w:rsidR="006B39B6">
        <w:br/>
      </w:r>
    </w:p>
    <w:p w14:paraId="2D53961A" w14:textId="3A9D1EC4" w:rsidR="00A4400B" w:rsidRDefault="00406507" w:rsidP="00406507">
      <w:pPr>
        <w:pStyle w:val="PargrafodaLista"/>
        <w:numPr>
          <w:ilvl w:val="0"/>
          <w:numId w:val="4"/>
        </w:numPr>
      </w:pPr>
      <w:r>
        <w:t>Sistema exibe formulário com botão para aceder a caixa de seleção onde os documentos a importar estão localizados, seletor para tipificar o tipo de importação a executar e botão de execução da importação.</w:t>
      </w:r>
      <w:r w:rsidR="006B39B6">
        <w:br/>
      </w:r>
      <w:r w:rsidR="00C551A1">
        <w:t xml:space="preserve"> </w:t>
      </w:r>
    </w:p>
    <w:p w14:paraId="21360DEA" w14:textId="30F7D7B2" w:rsidR="006D51FC" w:rsidRDefault="00406507" w:rsidP="00A4400B">
      <w:pPr>
        <w:pStyle w:val="PargrafodaLista"/>
        <w:numPr>
          <w:ilvl w:val="0"/>
          <w:numId w:val="4"/>
        </w:numPr>
      </w:pPr>
      <w:r>
        <w:t>Utilizador seleciona a pasta de localização dos documentos</w:t>
      </w:r>
      <w:r w:rsidR="006B39B6">
        <w:t>.</w:t>
      </w:r>
      <w:r w:rsidR="006D51FC">
        <w:br/>
      </w:r>
    </w:p>
    <w:p w14:paraId="70D8A28C" w14:textId="0958FE61" w:rsidR="006D51FC" w:rsidRDefault="00406507" w:rsidP="006B39B6">
      <w:pPr>
        <w:pStyle w:val="PargrafodaLista"/>
        <w:numPr>
          <w:ilvl w:val="0"/>
          <w:numId w:val="4"/>
        </w:numPr>
      </w:pPr>
      <w:r>
        <w:t>Sistema analisa a pasta de importação e verifica se existem documentos a importar</w:t>
      </w:r>
      <w:r w:rsidR="006B39B6">
        <w:t>.</w:t>
      </w:r>
      <w:r w:rsidR="006D51FC">
        <w:br/>
      </w:r>
    </w:p>
    <w:p w14:paraId="4A6D084C" w14:textId="012E7279" w:rsidR="006D51FC" w:rsidRDefault="00406507" w:rsidP="00026BB5">
      <w:pPr>
        <w:pStyle w:val="PargrafodaLista"/>
        <w:numPr>
          <w:ilvl w:val="0"/>
          <w:numId w:val="4"/>
        </w:numPr>
      </w:pPr>
      <w:r>
        <w:t>Utilizador seleciona método de categorização</w:t>
      </w:r>
      <w:r w:rsidR="006D51FC">
        <w:t>.</w:t>
      </w:r>
      <w:r w:rsidR="006B39B6">
        <w:br/>
      </w:r>
    </w:p>
    <w:p w14:paraId="6CE3ABAD" w14:textId="7FC594B6" w:rsidR="006B39B6" w:rsidRDefault="00406507" w:rsidP="00026BB5">
      <w:pPr>
        <w:pStyle w:val="PargrafodaLista"/>
        <w:numPr>
          <w:ilvl w:val="0"/>
          <w:numId w:val="4"/>
        </w:numPr>
      </w:pPr>
      <w:r>
        <w:t>Utilizador prime botão para execução da importação de dados</w:t>
      </w:r>
      <w:r w:rsidR="0052172F">
        <w:br/>
      </w:r>
    </w:p>
    <w:p w14:paraId="523CC104" w14:textId="737441CE" w:rsidR="0052172F" w:rsidRDefault="0052172F" w:rsidP="00026BB5">
      <w:pPr>
        <w:pStyle w:val="PargrafodaLista"/>
        <w:numPr>
          <w:ilvl w:val="0"/>
          <w:numId w:val="4"/>
        </w:numPr>
      </w:pPr>
      <w:r>
        <w:t>Sistema analisa importa os documentos.</w:t>
      </w:r>
    </w:p>
    <w:p w14:paraId="033DB40F" w14:textId="77777777" w:rsidR="00406507" w:rsidRDefault="00406507" w:rsidP="00406507">
      <w:pPr>
        <w:pStyle w:val="PargrafodaLista"/>
      </w:pPr>
    </w:p>
    <w:p w14:paraId="47A8BE30" w14:textId="69EBA23E" w:rsidR="00406507" w:rsidRDefault="00406507" w:rsidP="00026BB5">
      <w:pPr>
        <w:pStyle w:val="PargrafodaLista"/>
        <w:numPr>
          <w:ilvl w:val="0"/>
          <w:numId w:val="4"/>
        </w:numPr>
      </w:pPr>
      <w:r>
        <w:t xml:space="preserve">Sistema informa </w:t>
      </w:r>
      <w:r w:rsidR="0052172F">
        <w:t>utilizador a</w:t>
      </w:r>
      <w:r>
        <w:t xml:space="preserve"> </w:t>
      </w:r>
      <w:r w:rsidR="0052172F">
        <w:t>referência</w:t>
      </w:r>
      <w:r>
        <w:t xml:space="preserve"> do lote de importação. </w:t>
      </w:r>
    </w:p>
    <w:p w14:paraId="53FB0CC5" w14:textId="05F6DEF1" w:rsidR="006D51FC" w:rsidRDefault="006D51FC" w:rsidP="00B408A1">
      <w:pPr>
        <w:spacing w:line="276" w:lineRule="auto"/>
      </w:pPr>
      <w:r>
        <w:t>Exceções:</w:t>
      </w:r>
    </w:p>
    <w:p w14:paraId="63344969" w14:textId="0F82458A" w:rsidR="00406507" w:rsidRDefault="00406507" w:rsidP="00406507">
      <w:pPr>
        <w:pStyle w:val="PargrafodaLista"/>
        <w:numPr>
          <w:ilvl w:val="0"/>
          <w:numId w:val="6"/>
        </w:numPr>
        <w:spacing w:line="276" w:lineRule="auto"/>
      </w:pPr>
      <w:r>
        <w:t>3</w:t>
      </w:r>
      <w:r w:rsidR="0052172F">
        <w:t>A:</w:t>
      </w:r>
      <w:r>
        <w:t xml:space="preserve"> Pasta vazia, sistema informa que não existem documentos a importar.</w:t>
      </w:r>
      <w:r w:rsidR="0052172F">
        <w:br/>
      </w:r>
    </w:p>
    <w:p w14:paraId="2D05E946" w14:textId="7E12A15A" w:rsidR="00406507" w:rsidRDefault="0070713E" w:rsidP="00406507">
      <w:pPr>
        <w:pStyle w:val="PargrafodaLista"/>
        <w:numPr>
          <w:ilvl w:val="0"/>
          <w:numId w:val="6"/>
        </w:numPr>
        <w:spacing w:line="276" w:lineRule="auto"/>
      </w:pPr>
      <w:r>
        <w:t>6</w:t>
      </w:r>
      <w:r w:rsidR="0052172F">
        <w:t>A: Existência de documentação que não se encontra dentro das regras estabelecidas (nome do documento), sistema informa da existência de documentação não conforme e aborta o processo de importação.</w:t>
      </w:r>
    </w:p>
    <w:p w14:paraId="30C94645" w14:textId="42B635A1" w:rsidR="00DD353D" w:rsidRDefault="00DD353D" w:rsidP="00406507">
      <w:pPr>
        <w:pStyle w:val="PargrafodaLista"/>
        <w:spacing w:line="276" w:lineRule="auto"/>
      </w:pPr>
      <w:r>
        <w:br w:type="page"/>
      </w:r>
    </w:p>
    <w:p w14:paraId="11DF7F9B" w14:textId="754F9BDD" w:rsidR="009B3C55" w:rsidRPr="004D2854" w:rsidRDefault="00A105CA" w:rsidP="004D2854">
      <w:pPr>
        <w:pStyle w:val="Ttulo2"/>
        <w:rPr>
          <w:sz w:val="22"/>
          <w:szCs w:val="22"/>
        </w:rPr>
      </w:pPr>
      <w:bookmarkStart w:id="5" w:name="_Toc139285944"/>
      <w:r w:rsidRPr="004D2854">
        <w:rPr>
          <w:sz w:val="22"/>
          <w:szCs w:val="22"/>
        </w:rPr>
        <w:lastRenderedPageBreak/>
        <w:t>Diagrama de Caso de Uso</w:t>
      </w:r>
      <w:bookmarkEnd w:id="5"/>
      <w:r w:rsidR="002F3024" w:rsidRPr="004D2854">
        <w:rPr>
          <w:sz w:val="22"/>
          <w:szCs w:val="22"/>
        </w:rPr>
        <w:br/>
      </w:r>
    </w:p>
    <w:p w14:paraId="28EC95D3" w14:textId="77777777" w:rsidR="0052172F" w:rsidRDefault="0052172F" w:rsidP="0052172F">
      <w:pPr>
        <w:keepNext/>
        <w:jc w:val="center"/>
      </w:pPr>
      <w:r>
        <w:rPr>
          <w:noProof/>
        </w:rPr>
        <w:drawing>
          <wp:inline distT="0" distB="0" distL="0" distR="0" wp14:anchorId="16E97AB3" wp14:editId="7434FD10">
            <wp:extent cx="4250267" cy="1960662"/>
            <wp:effectExtent l="0" t="0" r="0" b="1905"/>
            <wp:docPr id="13971776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7664" name="Imagem 1397177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514" cy="196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5DC4" w14:textId="0304C7BF" w:rsidR="0052172F" w:rsidRDefault="0052172F" w:rsidP="004D2854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2</w:t>
        </w:r>
      </w:fldSimple>
      <w:r>
        <w:t xml:space="preserve"> : Caso de Uso 1</w:t>
      </w:r>
    </w:p>
    <w:p w14:paraId="3750D61C" w14:textId="3332BA21" w:rsidR="004D2854" w:rsidRDefault="009B7CD9" w:rsidP="009B7CD9">
      <w:pPr>
        <w:spacing w:line="276" w:lineRule="auto"/>
      </w:pPr>
      <w:r>
        <w:br w:type="page"/>
      </w:r>
    </w:p>
    <w:p w14:paraId="45480592" w14:textId="56232223" w:rsidR="004D2854" w:rsidRPr="007E3E92" w:rsidRDefault="004D2854" w:rsidP="004D2854">
      <w:pPr>
        <w:pStyle w:val="Ttulo3"/>
      </w:pPr>
      <w:r>
        <w:lastRenderedPageBreak/>
        <w:t xml:space="preserve">Caso de USO </w:t>
      </w:r>
      <w:r w:rsidR="00C75B00">
        <w:t>2:</w:t>
      </w:r>
      <w:r>
        <w:t xml:space="preserve"> </w:t>
      </w:r>
      <w:r w:rsidR="00C75B00">
        <w:t>Categorização de Documentação Integrada</w:t>
      </w:r>
    </w:p>
    <w:p w14:paraId="770A9072" w14:textId="77777777" w:rsidR="004D2854" w:rsidRDefault="004D2854" w:rsidP="004D2854">
      <w:pPr>
        <w:pStyle w:val="Ttulo4"/>
      </w:pPr>
      <w:r>
        <w:t>Pré-Condições:</w:t>
      </w:r>
    </w:p>
    <w:p w14:paraId="6B546085" w14:textId="0B9861FC" w:rsidR="004D2854" w:rsidRDefault="004D2854" w:rsidP="004D2854">
      <w:r>
        <w:t>Existência de documentação</w:t>
      </w:r>
      <w:r w:rsidR="00C75B00">
        <w:t xml:space="preserve"> integrada em sistema para categorização</w:t>
      </w:r>
      <w:r>
        <w:t>.</w:t>
      </w:r>
    </w:p>
    <w:p w14:paraId="1F07B8F1" w14:textId="77777777" w:rsidR="004D2854" w:rsidRDefault="004D2854" w:rsidP="004D2854">
      <w:pPr>
        <w:pStyle w:val="Ttulo4"/>
      </w:pPr>
      <w:r>
        <w:t>Ator Primário:</w:t>
      </w:r>
    </w:p>
    <w:p w14:paraId="064EBB50" w14:textId="378C032C" w:rsidR="004D2854" w:rsidRDefault="00C75B00" w:rsidP="004D2854">
      <w:r>
        <w:t>Sistema.</w:t>
      </w:r>
    </w:p>
    <w:p w14:paraId="1574A3AA" w14:textId="77777777" w:rsidR="004D2854" w:rsidRDefault="004D2854" w:rsidP="004D2854">
      <w:pPr>
        <w:pStyle w:val="Ttulo4"/>
      </w:pPr>
      <w:r>
        <w:t>Inicializador:</w:t>
      </w:r>
    </w:p>
    <w:p w14:paraId="36B75BB1" w14:textId="2B4EB2F5" w:rsidR="004D2854" w:rsidRDefault="00C75B00" w:rsidP="004D2854">
      <w:r>
        <w:t>Deteção de uma integração de documentação para categorização bem-sucedida</w:t>
      </w:r>
      <w:r w:rsidR="004D2854">
        <w:t>.</w:t>
      </w:r>
    </w:p>
    <w:p w14:paraId="33457237" w14:textId="77777777" w:rsidR="004D2854" w:rsidRDefault="004D2854" w:rsidP="004D2854">
      <w:pPr>
        <w:pStyle w:val="Ttulo4"/>
      </w:pPr>
      <w:r>
        <w:t>Cenário:</w:t>
      </w:r>
      <w:r>
        <w:br/>
      </w:r>
    </w:p>
    <w:p w14:paraId="0A3B6474" w14:textId="0E3FA6F8" w:rsidR="004D2854" w:rsidRDefault="00C75B00" w:rsidP="00C75B00">
      <w:pPr>
        <w:pStyle w:val="PargrafodaLista"/>
        <w:numPr>
          <w:ilvl w:val="0"/>
          <w:numId w:val="17"/>
        </w:numPr>
      </w:pPr>
      <w:r>
        <w:t xml:space="preserve">Sistema </w:t>
      </w:r>
      <w:r w:rsidR="009B7CD9">
        <w:t>identifica</w:t>
      </w:r>
      <w:r>
        <w:t xml:space="preserve"> lote</w:t>
      </w:r>
      <w:r w:rsidR="009B7CD9">
        <w:t xml:space="preserve"> </w:t>
      </w:r>
      <w:r>
        <w:t>de integração</w:t>
      </w:r>
      <w:r w:rsidR="009B7CD9">
        <w:t xml:space="preserve"> e tipo de categorização a executar.</w:t>
      </w:r>
      <w:r w:rsidR="004D2854">
        <w:br/>
        <w:t xml:space="preserve"> </w:t>
      </w:r>
    </w:p>
    <w:p w14:paraId="238959A9" w14:textId="3B41C30C" w:rsidR="004D2854" w:rsidRDefault="00C75B00" w:rsidP="00C75B00">
      <w:pPr>
        <w:pStyle w:val="PargrafodaLista"/>
        <w:numPr>
          <w:ilvl w:val="0"/>
          <w:numId w:val="17"/>
        </w:numPr>
      </w:pPr>
      <w:r>
        <w:t>Sistema analisa cada documento PDF pertencente ao lote de integração</w:t>
      </w:r>
      <w:r w:rsidR="004D2854">
        <w:t>.</w:t>
      </w:r>
      <w:r w:rsidR="004D2854">
        <w:br/>
      </w:r>
    </w:p>
    <w:p w14:paraId="67415F9D" w14:textId="5D84C096" w:rsidR="004D2854" w:rsidRDefault="00C75B00" w:rsidP="00C75B00">
      <w:pPr>
        <w:pStyle w:val="PargrafodaLista"/>
        <w:numPr>
          <w:ilvl w:val="0"/>
          <w:numId w:val="17"/>
        </w:numPr>
      </w:pPr>
      <w:r>
        <w:t>Sistema categoriza documento com o código de serviço ao qual o documento deve ser remetido ou com o código zero caso não consiga identificar o serviço</w:t>
      </w:r>
      <w:r w:rsidR="004D2854">
        <w:t>.</w:t>
      </w:r>
      <w:r w:rsidR="004D2854">
        <w:br/>
      </w:r>
    </w:p>
    <w:p w14:paraId="51FE0537" w14:textId="6152D0DD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os serviços documentos categorizados.</w:t>
      </w:r>
    </w:p>
    <w:p w14:paraId="6E40F202" w14:textId="77777777" w:rsidR="00C75B00" w:rsidRDefault="00C75B00" w:rsidP="00C75B00">
      <w:pPr>
        <w:pStyle w:val="PargrafodaLista"/>
      </w:pPr>
    </w:p>
    <w:p w14:paraId="57711935" w14:textId="41518CC1" w:rsidR="004D2854" w:rsidRDefault="00C75B00" w:rsidP="00C75B00">
      <w:pPr>
        <w:pStyle w:val="PargrafodaLista"/>
        <w:numPr>
          <w:ilvl w:val="0"/>
          <w:numId w:val="17"/>
        </w:numPr>
      </w:pPr>
      <w:r>
        <w:t>Sistema remete para caixa de sinalização documentos não categorizados</w:t>
      </w:r>
      <w:r w:rsidR="009B7CD9">
        <w:t xml:space="preserve"> com texto indicador do motivo da não categorização.</w:t>
      </w:r>
      <w:r w:rsidR="004D2854">
        <w:br/>
      </w:r>
    </w:p>
    <w:p w14:paraId="28E0D7C7" w14:textId="1C4A3E05" w:rsidR="004D2854" w:rsidRDefault="004D2854" w:rsidP="00C75B00">
      <w:pPr>
        <w:pStyle w:val="PargrafodaLista"/>
        <w:numPr>
          <w:ilvl w:val="0"/>
          <w:numId w:val="17"/>
        </w:numPr>
      </w:pPr>
      <w:r>
        <w:t>Sistema informa utilizador</w:t>
      </w:r>
      <w:r w:rsidR="00C75B00">
        <w:t xml:space="preserve"> que integrou a documentação o resultado da categorização</w:t>
      </w:r>
      <w:r>
        <w:t xml:space="preserve">. </w:t>
      </w:r>
    </w:p>
    <w:p w14:paraId="54C2B8BF" w14:textId="77777777" w:rsidR="004D2854" w:rsidRDefault="004D2854" w:rsidP="004D2854">
      <w:pPr>
        <w:spacing w:line="276" w:lineRule="auto"/>
      </w:pPr>
      <w:r>
        <w:t>Exceções:</w:t>
      </w:r>
    </w:p>
    <w:p w14:paraId="4D364DDA" w14:textId="5A0E71ED" w:rsidR="004D2854" w:rsidRDefault="009B7CD9" w:rsidP="004D2854">
      <w:pPr>
        <w:pStyle w:val="PargrafodaLista"/>
        <w:numPr>
          <w:ilvl w:val="0"/>
          <w:numId w:val="6"/>
        </w:numPr>
        <w:spacing w:line="276" w:lineRule="auto"/>
      </w:pPr>
      <w:r>
        <w:t>2</w:t>
      </w:r>
      <w:r w:rsidR="004D2854">
        <w:t>A:</w:t>
      </w:r>
      <w:r>
        <w:t xml:space="preserve"> Documento corrompido ou impossível de analisar, sistema marca como não categorizado e coloca observação do motivo da não categorização</w:t>
      </w:r>
      <w:r w:rsidR="00C26FA2">
        <w:t>.</w:t>
      </w:r>
      <w:r w:rsidR="004D2854">
        <w:br/>
      </w:r>
    </w:p>
    <w:p w14:paraId="457FD492" w14:textId="77777777" w:rsidR="009B7CD9" w:rsidRPr="004D2854" w:rsidRDefault="009B7CD9" w:rsidP="009B7CD9">
      <w:pPr>
        <w:pStyle w:val="Ttulo2"/>
        <w:rPr>
          <w:sz w:val="22"/>
          <w:szCs w:val="22"/>
        </w:rPr>
      </w:pPr>
      <w:r w:rsidRPr="004D2854">
        <w:rPr>
          <w:sz w:val="22"/>
          <w:szCs w:val="22"/>
        </w:rPr>
        <w:t>Diagrama de Caso de Uso</w:t>
      </w:r>
      <w:r w:rsidRPr="004D2854">
        <w:rPr>
          <w:sz w:val="22"/>
          <w:szCs w:val="22"/>
        </w:rPr>
        <w:br/>
      </w:r>
    </w:p>
    <w:p w14:paraId="68D43A98" w14:textId="77777777" w:rsidR="009B7CD9" w:rsidRDefault="009B7CD9" w:rsidP="009B7CD9">
      <w:pPr>
        <w:keepNext/>
      </w:pPr>
      <w:r>
        <w:rPr>
          <w:noProof/>
        </w:rPr>
        <w:drawing>
          <wp:inline distT="0" distB="0" distL="0" distR="0" wp14:anchorId="1865C76F" wp14:editId="0C177354">
            <wp:extent cx="5723399" cy="1970829"/>
            <wp:effectExtent l="0" t="0" r="0" b="0"/>
            <wp:docPr id="13020248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88" name="Imagem 13020248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192" cy="19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CA10" w14:textId="1E62F167" w:rsidR="009B7CD9" w:rsidRDefault="009B7CD9" w:rsidP="009B7CD9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3</w:t>
        </w:r>
      </w:fldSimple>
      <w:r>
        <w:t>: Caso de Uso 2</w:t>
      </w:r>
    </w:p>
    <w:p w14:paraId="769C27B1" w14:textId="7AE18CAB" w:rsidR="004D2854" w:rsidRPr="004D2854" w:rsidRDefault="004D2854" w:rsidP="004D2854"/>
    <w:p w14:paraId="26A215EB" w14:textId="6AE206D3" w:rsidR="009B7CD9" w:rsidRPr="007E3E92" w:rsidRDefault="009B7CD9" w:rsidP="009B7CD9">
      <w:pPr>
        <w:pStyle w:val="Ttulo3"/>
      </w:pPr>
      <w:bookmarkStart w:id="6" w:name="_Toc139285949"/>
      <w:r>
        <w:lastRenderedPageBreak/>
        <w:t xml:space="preserve">Caso de USO 3: Categorização </w:t>
      </w:r>
      <w:r w:rsidR="00C26FA2">
        <w:t>Manual de Documentação</w:t>
      </w:r>
    </w:p>
    <w:p w14:paraId="0DE0F912" w14:textId="77777777" w:rsidR="00310370" w:rsidRDefault="00310370" w:rsidP="00310370">
      <w:pPr>
        <w:pStyle w:val="Ttulo4"/>
      </w:pPr>
      <w:r>
        <w:t>Pré-Condições:</w:t>
      </w:r>
      <w:bookmarkEnd w:id="6"/>
    </w:p>
    <w:p w14:paraId="5B155DD3" w14:textId="4E958A83" w:rsidR="00C26FA2" w:rsidRDefault="00C26FA2" w:rsidP="00310370">
      <w:r>
        <w:t>Existência de documentação sinalizada como não categorizada</w:t>
      </w:r>
      <w:r w:rsidR="004F5E5A">
        <w:t>.</w:t>
      </w:r>
    </w:p>
    <w:p w14:paraId="0063F60C" w14:textId="77777777" w:rsidR="00310370" w:rsidRDefault="00310370" w:rsidP="00310370">
      <w:pPr>
        <w:pStyle w:val="Ttulo4"/>
      </w:pPr>
      <w:bookmarkStart w:id="7" w:name="_Toc139285950"/>
      <w:r>
        <w:t>Ator Primário:</w:t>
      </w:r>
      <w:bookmarkEnd w:id="7"/>
    </w:p>
    <w:p w14:paraId="15E2DE83" w14:textId="3837A2E0" w:rsidR="00310370" w:rsidRDefault="00C26FA2" w:rsidP="00310370">
      <w:r>
        <w:t>Utilizador do sistema afeto á gestão central com permissão para integração de documentação FE-AP para categorização</w:t>
      </w:r>
      <w:r w:rsidR="00310370">
        <w:t>.</w:t>
      </w:r>
    </w:p>
    <w:p w14:paraId="3B7F0B41" w14:textId="77777777" w:rsidR="00310370" w:rsidRDefault="00310370" w:rsidP="00310370">
      <w:pPr>
        <w:pStyle w:val="Ttulo4"/>
      </w:pPr>
      <w:bookmarkStart w:id="8" w:name="_Toc139285951"/>
      <w:r>
        <w:t>Inicializador:</w:t>
      </w:r>
      <w:bookmarkEnd w:id="8"/>
    </w:p>
    <w:p w14:paraId="13DF7F49" w14:textId="575D8FAB" w:rsidR="00310370" w:rsidRDefault="00C26FA2" w:rsidP="00310370">
      <w:r>
        <w:t>Utilizador acede a formulário de gestão de documentos não categorizados</w:t>
      </w:r>
      <w:r w:rsidR="00310370">
        <w:t>.</w:t>
      </w:r>
    </w:p>
    <w:p w14:paraId="0022C1D4" w14:textId="090FD6E9" w:rsidR="00310370" w:rsidRDefault="00310370" w:rsidP="00310370">
      <w:pPr>
        <w:pStyle w:val="Ttulo4"/>
      </w:pPr>
      <w:bookmarkStart w:id="9" w:name="_Toc139285952"/>
      <w:r>
        <w:t>Cenário:</w:t>
      </w:r>
      <w:bookmarkEnd w:id="9"/>
      <w:r w:rsidR="00B5237B">
        <w:br/>
      </w:r>
    </w:p>
    <w:p w14:paraId="50729F3B" w14:textId="45C633BF" w:rsidR="00310370" w:rsidRDefault="00C26FA2" w:rsidP="002F3A47">
      <w:pPr>
        <w:pStyle w:val="PargrafodaLista"/>
        <w:numPr>
          <w:ilvl w:val="0"/>
          <w:numId w:val="7"/>
        </w:numPr>
      </w:pPr>
      <w:r>
        <w:t>Sistema exibe listagem com os documentos não categorizados e motivos da impossibilidade de categorização</w:t>
      </w:r>
      <w:r w:rsidR="002F3A47">
        <w:t>.</w:t>
      </w:r>
      <w:r w:rsidR="00EF7B82">
        <w:br/>
      </w:r>
    </w:p>
    <w:p w14:paraId="585383A2" w14:textId="0AB15754" w:rsidR="00310370" w:rsidRDefault="00C26FA2" w:rsidP="00310370">
      <w:pPr>
        <w:pStyle w:val="PargrafodaLista"/>
        <w:numPr>
          <w:ilvl w:val="0"/>
          <w:numId w:val="7"/>
        </w:numPr>
      </w:pPr>
      <w:r>
        <w:t>Utilizador seleciona documento e procede á sua visualização.</w:t>
      </w:r>
      <w:r w:rsidR="00310370">
        <w:br/>
      </w:r>
    </w:p>
    <w:p w14:paraId="29C8641E" w14:textId="3322447B" w:rsidR="00B910ED" w:rsidRDefault="00C26FA2" w:rsidP="00310370">
      <w:pPr>
        <w:pStyle w:val="PargrafodaLista"/>
        <w:numPr>
          <w:ilvl w:val="0"/>
          <w:numId w:val="7"/>
        </w:numPr>
      </w:pPr>
      <w:r>
        <w:t>Utilizador indica qual o serviço a que o documento deve ser remetido ou coloca o documento como não passível de categorização.</w:t>
      </w:r>
    </w:p>
    <w:p w14:paraId="25B618D2" w14:textId="77777777" w:rsidR="00B910ED" w:rsidRDefault="00B910ED" w:rsidP="00B910ED">
      <w:pPr>
        <w:pStyle w:val="PargrafodaLista"/>
      </w:pPr>
    </w:p>
    <w:p w14:paraId="5260D4AD" w14:textId="0CC39583" w:rsidR="00B910ED" w:rsidRDefault="00C26FA2" w:rsidP="00B910ED">
      <w:pPr>
        <w:pStyle w:val="PargrafodaLista"/>
        <w:numPr>
          <w:ilvl w:val="0"/>
          <w:numId w:val="7"/>
        </w:numPr>
      </w:pPr>
      <w:r>
        <w:t>Sistema remete documento para o serviço indicado.</w:t>
      </w:r>
      <w:r w:rsidR="00310370">
        <w:br/>
      </w:r>
    </w:p>
    <w:p w14:paraId="5407036C" w14:textId="6181C4B6" w:rsidR="00310370" w:rsidRDefault="00310370" w:rsidP="00310370">
      <w:pPr>
        <w:pStyle w:val="Ttulo4"/>
      </w:pPr>
      <w:bookmarkStart w:id="10" w:name="_Toc139285953"/>
      <w:r>
        <w:t>Exceções:</w:t>
      </w:r>
      <w:bookmarkEnd w:id="10"/>
      <w:r w:rsidR="00426F5C">
        <w:br/>
      </w:r>
    </w:p>
    <w:p w14:paraId="2F6B6431" w14:textId="2EBD7126" w:rsidR="0028728A" w:rsidRDefault="00D15323" w:rsidP="008F09A5">
      <w:pPr>
        <w:pStyle w:val="PargrafodaLista"/>
        <w:numPr>
          <w:ilvl w:val="0"/>
          <w:numId w:val="6"/>
        </w:numPr>
      </w:pPr>
      <w:r>
        <w:t>2</w:t>
      </w:r>
      <w:r w:rsidR="00C26FA2">
        <w:t xml:space="preserve">A: </w:t>
      </w:r>
      <w:r w:rsidR="005004DE">
        <w:t>D</w:t>
      </w:r>
      <w:r w:rsidR="00C26FA2">
        <w:t>ocumentos marcados como não passiveis de analise tem que ser obrigatoriamente marcados como documento não categorizável.</w:t>
      </w:r>
    </w:p>
    <w:p w14:paraId="3BC97B06" w14:textId="01D69FE2" w:rsidR="008F09A5" w:rsidRDefault="008F09A5" w:rsidP="005004DE">
      <w:pPr>
        <w:pStyle w:val="Ttulo4"/>
      </w:pPr>
      <w:r w:rsidRPr="004D2854">
        <w:t>Diagrama de Caso de Uso</w:t>
      </w:r>
    </w:p>
    <w:p w14:paraId="11208F93" w14:textId="77777777" w:rsidR="008F09A5" w:rsidRDefault="008F09A5" w:rsidP="008F09A5"/>
    <w:p w14:paraId="3A380473" w14:textId="77777777" w:rsidR="008F09A5" w:rsidRDefault="008F09A5" w:rsidP="008F09A5">
      <w:pPr>
        <w:keepNext/>
        <w:jc w:val="center"/>
      </w:pPr>
      <w:r>
        <w:rPr>
          <w:noProof/>
        </w:rPr>
        <w:drawing>
          <wp:inline distT="0" distB="0" distL="0" distR="0" wp14:anchorId="64FB451D" wp14:editId="52566B12">
            <wp:extent cx="5681133" cy="1868801"/>
            <wp:effectExtent l="0" t="0" r="0" b="0"/>
            <wp:docPr id="1165320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2072" name="Imagem 116532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9" cy="18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9BE3" w14:textId="78DFF866" w:rsidR="0028728A" w:rsidRDefault="008F09A5" w:rsidP="005004DE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4</w:t>
        </w:r>
      </w:fldSimple>
      <w:r>
        <w:t>: Caso de Uso 3</w:t>
      </w:r>
    </w:p>
    <w:p w14:paraId="2F7BA8A0" w14:textId="3600E050" w:rsidR="005004DE" w:rsidRDefault="005004DE">
      <w:pPr>
        <w:spacing w:line="276" w:lineRule="auto"/>
      </w:pPr>
      <w:r>
        <w:br w:type="page"/>
      </w:r>
    </w:p>
    <w:p w14:paraId="2A2D600A" w14:textId="32ED2447" w:rsidR="005004DE" w:rsidRPr="007E3E92" w:rsidRDefault="005004DE" w:rsidP="005004DE">
      <w:pPr>
        <w:pStyle w:val="Ttulo3"/>
      </w:pPr>
      <w:r>
        <w:lastRenderedPageBreak/>
        <w:t xml:space="preserve">Caso de USO 4: </w:t>
      </w:r>
      <w:r w:rsidR="004F5E5A">
        <w:t>Validação de Documentação Categorizada</w:t>
      </w:r>
    </w:p>
    <w:p w14:paraId="29CA28FD" w14:textId="77777777" w:rsidR="005004DE" w:rsidRDefault="005004DE" w:rsidP="005004DE">
      <w:pPr>
        <w:pStyle w:val="Ttulo4"/>
      </w:pPr>
      <w:r>
        <w:t>Pré-Condições:</w:t>
      </w:r>
    </w:p>
    <w:p w14:paraId="4B934515" w14:textId="2FD475E4" w:rsidR="005004DE" w:rsidRDefault="005004DE" w:rsidP="005004DE">
      <w:r>
        <w:t>Existência de</w:t>
      </w:r>
      <w:r w:rsidR="004F5E5A">
        <w:t xml:space="preserve"> documentação categorizada e remetida para os serviços</w:t>
      </w:r>
      <w:r w:rsidR="009E0947">
        <w:t>.</w:t>
      </w:r>
    </w:p>
    <w:p w14:paraId="6BCE01EE" w14:textId="77777777" w:rsidR="005004DE" w:rsidRDefault="005004DE" w:rsidP="005004DE">
      <w:pPr>
        <w:pStyle w:val="Ttulo4"/>
      </w:pPr>
      <w:r>
        <w:t>Ator Primário:</w:t>
      </w:r>
    </w:p>
    <w:p w14:paraId="592CF65B" w14:textId="04BB855F" w:rsidR="005004DE" w:rsidRDefault="005004DE" w:rsidP="005004DE">
      <w:r>
        <w:t xml:space="preserve">Utilizador do sistema afeto </w:t>
      </w:r>
      <w:r w:rsidR="004F5E5A">
        <w:t>ao tribunal</w:t>
      </w:r>
      <w:r>
        <w:t xml:space="preserve"> com permissão para </w:t>
      </w:r>
      <w:r w:rsidR="004F5E5A">
        <w:t>validação</w:t>
      </w:r>
      <w:r>
        <w:t xml:space="preserve"> de documentação FE-AP </w:t>
      </w:r>
      <w:r w:rsidR="004F5E5A">
        <w:t>categorizada</w:t>
      </w:r>
      <w:r w:rsidR="009E0947">
        <w:t>.</w:t>
      </w:r>
    </w:p>
    <w:p w14:paraId="2CF3D44E" w14:textId="77777777" w:rsidR="005004DE" w:rsidRDefault="005004DE" w:rsidP="005004DE">
      <w:pPr>
        <w:pStyle w:val="Ttulo4"/>
      </w:pPr>
      <w:r>
        <w:t>Inicializador:</w:t>
      </w:r>
    </w:p>
    <w:p w14:paraId="2124869C" w14:textId="1C74454A" w:rsidR="005004DE" w:rsidRDefault="005004DE" w:rsidP="005004DE">
      <w:r>
        <w:t>Utilizador acede a formulário de gestão de documentos</w:t>
      </w:r>
      <w:r w:rsidR="004F5E5A">
        <w:t xml:space="preserve"> </w:t>
      </w:r>
      <w:r>
        <w:t>categorizados.</w:t>
      </w:r>
    </w:p>
    <w:p w14:paraId="114CD316" w14:textId="77777777" w:rsidR="005004DE" w:rsidRDefault="005004DE" w:rsidP="005004DE">
      <w:pPr>
        <w:pStyle w:val="Ttulo4"/>
      </w:pPr>
      <w:r>
        <w:t>Cenário:</w:t>
      </w:r>
      <w:r>
        <w:br/>
      </w:r>
    </w:p>
    <w:p w14:paraId="4B4AA040" w14:textId="609E06FB" w:rsidR="005004DE" w:rsidRDefault="005004DE" w:rsidP="004F5E5A">
      <w:pPr>
        <w:pStyle w:val="PargrafodaLista"/>
        <w:numPr>
          <w:ilvl w:val="0"/>
          <w:numId w:val="18"/>
        </w:numPr>
      </w:pPr>
      <w:r>
        <w:t>Sistema exibe listagem com os documentos</w:t>
      </w:r>
      <w:r w:rsidR="004F5E5A">
        <w:t xml:space="preserve"> </w:t>
      </w:r>
      <w:r>
        <w:t>categorizados.</w:t>
      </w:r>
      <w:r>
        <w:br/>
      </w:r>
    </w:p>
    <w:p w14:paraId="08F28601" w14:textId="77777777" w:rsidR="005004DE" w:rsidRDefault="005004DE" w:rsidP="004F5E5A">
      <w:pPr>
        <w:pStyle w:val="PargrafodaLista"/>
        <w:numPr>
          <w:ilvl w:val="0"/>
          <w:numId w:val="18"/>
        </w:numPr>
      </w:pPr>
      <w:r>
        <w:t>Utilizador seleciona documento e procede á sua visualização.</w:t>
      </w:r>
      <w:r>
        <w:br/>
      </w:r>
    </w:p>
    <w:p w14:paraId="5B0B842B" w14:textId="59E1A503" w:rsidR="005004DE" w:rsidRDefault="004F5E5A" w:rsidP="004F5E5A">
      <w:pPr>
        <w:pStyle w:val="PargrafodaLista"/>
        <w:numPr>
          <w:ilvl w:val="0"/>
          <w:numId w:val="18"/>
        </w:numPr>
      </w:pPr>
      <w:r>
        <w:t>Utilizador valida o documento tendo em conta se ele pertence ao serviço ou não.</w:t>
      </w:r>
    </w:p>
    <w:p w14:paraId="63DA3B1D" w14:textId="77777777" w:rsidR="005004DE" w:rsidRDefault="005004DE" w:rsidP="005004DE">
      <w:pPr>
        <w:pStyle w:val="PargrafodaLista"/>
      </w:pPr>
    </w:p>
    <w:p w14:paraId="417742D8" w14:textId="10551675" w:rsidR="004F5E5A" w:rsidRDefault="004F5E5A" w:rsidP="004F5E5A">
      <w:pPr>
        <w:pStyle w:val="PargrafodaLista"/>
        <w:numPr>
          <w:ilvl w:val="0"/>
          <w:numId w:val="18"/>
        </w:numPr>
      </w:pPr>
      <w:r>
        <w:t>Se documento pertencer ao serviço o documento fica disponível para integrar em registo de fatura no sistema Gis.</w:t>
      </w:r>
    </w:p>
    <w:p w14:paraId="174C3B14" w14:textId="77777777" w:rsidR="004F5E5A" w:rsidRDefault="004F5E5A" w:rsidP="004F5E5A">
      <w:pPr>
        <w:pStyle w:val="PargrafodaLista"/>
      </w:pPr>
    </w:p>
    <w:p w14:paraId="461AAB0A" w14:textId="361135B6" w:rsidR="005004DE" w:rsidRDefault="004F5E5A" w:rsidP="004F5E5A">
      <w:pPr>
        <w:pStyle w:val="PargrafodaLista"/>
        <w:numPr>
          <w:ilvl w:val="0"/>
          <w:numId w:val="18"/>
        </w:numPr>
      </w:pPr>
      <w:r>
        <w:t>Se documento não for do serviço utilizador remete documento para os serviços centrais para nova categorização.</w:t>
      </w:r>
      <w:r w:rsidR="005004DE">
        <w:br/>
      </w:r>
    </w:p>
    <w:p w14:paraId="082080DE" w14:textId="77777777" w:rsidR="005004DE" w:rsidRDefault="005004DE" w:rsidP="005004DE">
      <w:pPr>
        <w:pStyle w:val="Ttulo4"/>
      </w:pPr>
      <w:r>
        <w:t>Exceções:</w:t>
      </w:r>
      <w:r>
        <w:br/>
      </w:r>
    </w:p>
    <w:p w14:paraId="61FC7D25" w14:textId="696B9B79" w:rsidR="005004DE" w:rsidRDefault="00B7196A" w:rsidP="005004DE">
      <w:pPr>
        <w:pStyle w:val="PargrafodaLista"/>
        <w:numPr>
          <w:ilvl w:val="0"/>
          <w:numId w:val="6"/>
        </w:numPr>
      </w:pPr>
      <w:r>
        <w:t>Não são previsíveis</w:t>
      </w:r>
      <w:r w:rsidR="005004DE">
        <w:t>.</w:t>
      </w:r>
    </w:p>
    <w:p w14:paraId="2E59CCA2" w14:textId="77777777" w:rsidR="005004DE" w:rsidRDefault="005004DE" w:rsidP="005004DE">
      <w:pPr>
        <w:pStyle w:val="Ttulo4"/>
      </w:pPr>
      <w:r w:rsidRPr="004D2854">
        <w:t>Diagrama de Caso de Uso</w:t>
      </w:r>
    </w:p>
    <w:p w14:paraId="18F7117A" w14:textId="77777777" w:rsidR="00B7196A" w:rsidRDefault="00B7196A" w:rsidP="00B7196A">
      <w:pPr>
        <w:keepNext/>
        <w:spacing w:line="276" w:lineRule="auto"/>
      </w:pPr>
      <w:r>
        <w:rPr>
          <w:noProof/>
        </w:rPr>
        <w:drawing>
          <wp:inline distT="0" distB="0" distL="0" distR="0" wp14:anchorId="6F8888F8" wp14:editId="7CDA8674">
            <wp:extent cx="6074833" cy="2047864"/>
            <wp:effectExtent l="0" t="0" r="2540" b="0"/>
            <wp:docPr id="13697619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61908" name="Imagem 136976190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7" cy="205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28CF" w14:textId="3BBCC0E6" w:rsidR="00B7196A" w:rsidRDefault="00B7196A" w:rsidP="00B7196A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5</w:t>
        </w:r>
      </w:fldSimple>
      <w:r>
        <w:t>: Caso de Uso 4</w:t>
      </w:r>
    </w:p>
    <w:p w14:paraId="7E230DB7" w14:textId="1745FB8B" w:rsidR="009E0947" w:rsidRDefault="009E0947">
      <w:pPr>
        <w:spacing w:line="276" w:lineRule="auto"/>
      </w:pPr>
      <w:r>
        <w:br w:type="page"/>
      </w:r>
    </w:p>
    <w:p w14:paraId="7AAC3AB9" w14:textId="11A4B26B" w:rsidR="009E0947" w:rsidRPr="007E3E92" w:rsidRDefault="009E0947" w:rsidP="009E0947">
      <w:pPr>
        <w:pStyle w:val="Ttulo3"/>
      </w:pPr>
      <w:r>
        <w:lastRenderedPageBreak/>
        <w:t xml:space="preserve">Caso de USO 5: Gerar Alertas de Faturas Categorizadas </w:t>
      </w:r>
    </w:p>
    <w:p w14:paraId="3C55BD66" w14:textId="77777777" w:rsidR="009E0947" w:rsidRDefault="009E0947" w:rsidP="009E0947">
      <w:pPr>
        <w:pStyle w:val="Ttulo4"/>
      </w:pPr>
      <w:r>
        <w:t>Pré-Condições:</w:t>
      </w:r>
    </w:p>
    <w:p w14:paraId="398D42F9" w14:textId="6847CAB0" w:rsidR="009E0947" w:rsidRDefault="009E0947" w:rsidP="009E0947">
      <w:r>
        <w:t>Existência de documentação categorizada e validada pelos serviços, que passado quinze dias ainda não estejam integradas no sistema de faturação GIS.</w:t>
      </w:r>
    </w:p>
    <w:p w14:paraId="4F456DC3" w14:textId="77777777" w:rsidR="009E0947" w:rsidRDefault="009E0947" w:rsidP="009E0947">
      <w:pPr>
        <w:pStyle w:val="Ttulo4"/>
      </w:pPr>
      <w:r>
        <w:t>Ator Primário:</w:t>
      </w:r>
    </w:p>
    <w:p w14:paraId="3590A6BC" w14:textId="5485B9B4" w:rsidR="009E0947" w:rsidRDefault="009E0947" w:rsidP="009E0947">
      <w:r>
        <w:t>Sistema.</w:t>
      </w:r>
    </w:p>
    <w:p w14:paraId="09594C6C" w14:textId="77777777" w:rsidR="009E0947" w:rsidRDefault="009E0947" w:rsidP="009E0947">
      <w:pPr>
        <w:pStyle w:val="Ttulo4"/>
      </w:pPr>
      <w:r>
        <w:t>Inicializador:</w:t>
      </w:r>
    </w:p>
    <w:p w14:paraId="41D581B5" w14:textId="10A40E66" w:rsidR="009E0947" w:rsidRDefault="009E0947" w:rsidP="009E0947">
      <w:r>
        <w:t>Serviço diário de consulta a base de dados para verificação de documentação categorizada e validada ainda não integrada em registo de fatura no GIS.</w:t>
      </w:r>
    </w:p>
    <w:p w14:paraId="36DDD89E" w14:textId="77777777" w:rsidR="009E0947" w:rsidRDefault="009E0947" w:rsidP="009E0947">
      <w:pPr>
        <w:pStyle w:val="Ttulo4"/>
      </w:pPr>
      <w:r>
        <w:t>Cenário:</w:t>
      </w:r>
      <w:r>
        <w:br/>
      </w:r>
    </w:p>
    <w:p w14:paraId="77CBF365" w14:textId="1CCA7448" w:rsidR="009E0947" w:rsidRDefault="009E0947" w:rsidP="009E0947">
      <w:pPr>
        <w:pStyle w:val="PargrafodaLista"/>
        <w:numPr>
          <w:ilvl w:val="0"/>
          <w:numId w:val="19"/>
        </w:numPr>
      </w:pPr>
      <w:r>
        <w:t>Execução de um serviço de consulta de documentação.</w:t>
      </w:r>
      <w:r>
        <w:br/>
      </w:r>
    </w:p>
    <w:p w14:paraId="66456D43" w14:textId="22B1D9A5" w:rsidR="009E0947" w:rsidRDefault="009E0947" w:rsidP="009E0947">
      <w:pPr>
        <w:pStyle w:val="PargrafodaLista"/>
        <w:numPr>
          <w:ilvl w:val="0"/>
          <w:numId w:val="19"/>
        </w:numPr>
      </w:pPr>
      <w:r>
        <w:t>Sistema verifica documentos e remete para cada serviço uma mensagem de correio eletrónico para os gestores financeiros dos tribunais</w:t>
      </w:r>
      <w:r w:rsidR="00BC4F5C">
        <w:t xml:space="preserve"> dos documentos por integrar existentes á mais de quinze dias.</w:t>
      </w:r>
      <w:r>
        <w:br/>
      </w:r>
    </w:p>
    <w:p w14:paraId="5E02ECCC" w14:textId="1BF74425" w:rsidR="009E0947" w:rsidRDefault="009E0947" w:rsidP="00BC4F5C">
      <w:pPr>
        <w:pStyle w:val="PargrafodaLista"/>
      </w:pPr>
    </w:p>
    <w:p w14:paraId="31433690" w14:textId="77777777" w:rsidR="009E0947" w:rsidRDefault="009E0947" w:rsidP="009E0947">
      <w:pPr>
        <w:pStyle w:val="Ttulo4"/>
      </w:pPr>
      <w:r>
        <w:t>Exceções:</w:t>
      </w:r>
      <w:r>
        <w:br/>
      </w:r>
    </w:p>
    <w:p w14:paraId="7A90EDBA" w14:textId="6ECF5378" w:rsidR="009E0947" w:rsidRDefault="00BC4F5C" w:rsidP="009E0947">
      <w:pPr>
        <w:pStyle w:val="PargrafodaLista"/>
        <w:numPr>
          <w:ilvl w:val="0"/>
          <w:numId w:val="6"/>
        </w:numPr>
      </w:pPr>
      <w:r>
        <w:t>2A : Serviço  SMTP em baixo, que previna a remessa das mensagens, sistema gera mensagem de log de aviso aos administradores de sistema</w:t>
      </w:r>
    </w:p>
    <w:p w14:paraId="24FCFA59" w14:textId="77777777" w:rsidR="009E0947" w:rsidRDefault="009E0947" w:rsidP="009E0947">
      <w:pPr>
        <w:pStyle w:val="Ttulo4"/>
      </w:pPr>
      <w:r w:rsidRPr="004D2854">
        <w:t>Diagrama de Caso de Uso</w:t>
      </w:r>
    </w:p>
    <w:p w14:paraId="181CF2E3" w14:textId="5CAB858A" w:rsidR="009E0947" w:rsidRDefault="009E0947" w:rsidP="009E0947">
      <w:pPr>
        <w:keepNext/>
        <w:spacing w:line="276" w:lineRule="auto"/>
      </w:pPr>
    </w:p>
    <w:p w14:paraId="5004FEAA" w14:textId="77777777" w:rsidR="009E0947" w:rsidRDefault="009E0947" w:rsidP="009E0947">
      <w:pPr>
        <w:keepNext/>
        <w:jc w:val="center"/>
      </w:pPr>
      <w:r>
        <w:rPr>
          <w:noProof/>
        </w:rPr>
        <w:drawing>
          <wp:inline distT="0" distB="0" distL="0" distR="0" wp14:anchorId="23BFF2CD" wp14:editId="462495EA">
            <wp:extent cx="5528733" cy="1803400"/>
            <wp:effectExtent l="0" t="0" r="0" b="6350"/>
            <wp:docPr id="1786179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79250" name="Imagem 178617925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59" cy="18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BBA" w14:textId="336867F1" w:rsidR="009E0947" w:rsidRDefault="009E0947" w:rsidP="009E0947">
      <w:pPr>
        <w:pStyle w:val="Legenda"/>
        <w:jc w:val="center"/>
      </w:pPr>
      <w:r>
        <w:t xml:space="preserve">Figura </w:t>
      </w:r>
      <w:fldSimple w:instr=" SEQ Figura \* ARABIC ">
        <w:r w:rsidR="00A90703">
          <w:rPr>
            <w:noProof/>
          </w:rPr>
          <w:t>6</w:t>
        </w:r>
      </w:fldSimple>
      <w:r>
        <w:t>: Caso de Uso 5</w:t>
      </w:r>
    </w:p>
    <w:p w14:paraId="06368D00" w14:textId="75CBE056" w:rsidR="00F91552" w:rsidRDefault="00F91552">
      <w:pPr>
        <w:spacing w:line="276" w:lineRule="auto"/>
      </w:pPr>
      <w:r>
        <w:br w:type="page"/>
      </w:r>
    </w:p>
    <w:p w14:paraId="68FE4860" w14:textId="5448307C" w:rsidR="00F91552" w:rsidRPr="007E3E92" w:rsidRDefault="00F91552" w:rsidP="00F91552">
      <w:pPr>
        <w:pStyle w:val="Ttulo3"/>
      </w:pPr>
      <w:r>
        <w:lastRenderedPageBreak/>
        <w:t>Caso de USO 6: Extração de Listagens</w:t>
      </w:r>
    </w:p>
    <w:p w14:paraId="7E2B6922" w14:textId="77777777" w:rsidR="00F91552" w:rsidRDefault="00F91552" w:rsidP="00F91552">
      <w:pPr>
        <w:pStyle w:val="Ttulo4"/>
      </w:pPr>
      <w:r>
        <w:t>Pré-Condições:</w:t>
      </w:r>
    </w:p>
    <w:p w14:paraId="626D2A85" w14:textId="77777777" w:rsidR="00F91552" w:rsidRDefault="00F91552" w:rsidP="00F91552">
      <w:r>
        <w:t>Existência de documentação categorizada e validada pelos serviços, que passado quinze dias ainda não estejam integradas no sistema de faturação GIS.</w:t>
      </w:r>
    </w:p>
    <w:p w14:paraId="1105232F" w14:textId="0302D376" w:rsidR="00F91552" w:rsidRDefault="00F91552" w:rsidP="00F91552">
      <w:pPr>
        <w:pStyle w:val="Ttulo4"/>
      </w:pPr>
      <w:r>
        <w:t>Ator</w:t>
      </w:r>
      <w:r w:rsidR="001921C0">
        <w:t>es</w:t>
      </w:r>
      <w:r>
        <w:t xml:space="preserve"> Primário</w:t>
      </w:r>
      <w:r w:rsidR="001921C0">
        <w:t>s</w:t>
      </w:r>
      <w:r>
        <w:t>:</w:t>
      </w:r>
    </w:p>
    <w:p w14:paraId="0D238703" w14:textId="2D64119E" w:rsidR="00F91552" w:rsidRDefault="001921C0" w:rsidP="00F91552">
      <w:r>
        <w:t>Utilizadores com acesso ao módulo de gestão central ou ao modulo dos tribunais com permissão de acesso às respetivas funcionalidades de controlo de documentação FE-AP.</w:t>
      </w:r>
    </w:p>
    <w:p w14:paraId="26FF35C3" w14:textId="77777777" w:rsidR="00F91552" w:rsidRDefault="00F91552" w:rsidP="00F91552">
      <w:pPr>
        <w:pStyle w:val="Ttulo4"/>
      </w:pPr>
      <w:r>
        <w:t>Inicializador:</w:t>
      </w:r>
    </w:p>
    <w:p w14:paraId="27BE521B" w14:textId="31920BF1" w:rsidR="00F91552" w:rsidRDefault="001921C0" w:rsidP="00F91552">
      <w:r>
        <w:t xml:space="preserve">Utilizadores acedem ao </w:t>
      </w:r>
      <w:proofErr w:type="spellStart"/>
      <w:r>
        <w:t>formulario</w:t>
      </w:r>
      <w:proofErr w:type="spellEnd"/>
      <w:r>
        <w:t xml:space="preserve"> de consulta de documentação FE-AP</w:t>
      </w:r>
      <w:r w:rsidR="00F91552">
        <w:t>.</w:t>
      </w:r>
    </w:p>
    <w:p w14:paraId="4B60AE99" w14:textId="77777777" w:rsidR="00F91552" w:rsidRDefault="00F91552" w:rsidP="00F91552">
      <w:pPr>
        <w:pStyle w:val="Ttulo4"/>
      </w:pPr>
      <w:r>
        <w:t>Cenário:</w:t>
      </w:r>
      <w:r>
        <w:br/>
      </w:r>
    </w:p>
    <w:p w14:paraId="571706C9" w14:textId="30017197" w:rsidR="00F91552" w:rsidRDefault="00F21947" w:rsidP="001921C0">
      <w:pPr>
        <w:pStyle w:val="PargrafodaLista"/>
        <w:numPr>
          <w:ilvl w:val="0"/>
          <w:numId w:val="20"/>
        </w:numPr>
      </w:pPr>
      <w:r>
        <w:t>Utilizadores selecionam tipo de consulta e respetivos critérios</w:t>
      </w:r>
      <w:r w:rsidR="00F91552">
        <w:t>.</w:t>
      </w:r>
      <w:r w:rsidR="00F91552">
        <w:br/>
      </w:r>
    </w:p>
    <w:p w14:paraId="474E8A4F" w14:textId="2B1CC368" w:rsidR="00F21947" w:rsidRDefault="00F21947" w:rsidP="001921C0">
      <w:pPr>
        <w:pStyle w:val="PargrafodaLista"/>
        <w:numPr>
          <w:ilvl w:val="0"/>
          <w:numId w:val="20"/>
        </w:numPr>
      </w:pPr>
      <w:r>
        <w:t>Utilizadores indicam que tipo de exportação pretendem (Visual ou documento Excel)</w:t>
      </w:r>
      <w:r>
        <w:br/>
      </w:r>
    </w:p>
    <w:p w14:paraId="64232803" w14:textId="5254F06E" w:rsidR="00F21947" w:rsidRDefault="00F21947" w:rsidP="001921C0">
      <w:pPr>
        <w:pStyle w:val="PargrafodaLista"/>
        <w:numPr>
          <w:ilvl w:val="0"/>
          <w:numId w:val="20"/>
        </w:numPr>
      </w:pPr>
      <w:r>
        <w:t>Em caso de documento Excel utilizadores indicam pasta de gravação do documento</w:t>
      </w:r>
      <w:r>
        <w:br/>
      </w:r>
    </w:p>
    <w:p w14:paraId="296C39BE" w14:textId="0B37103D" w:rsidR="00F91552" w:rsidRDefault="00F21947" w:rsidP="001921C0">
      <w:pPr>
        <w:pStyle w:val="PargrafodaLista"/>
        <w:numPr>
          <w:ilvl w:val="0"/>
          <w:numId w:val="20"/>
        </w:numPr>
      </w:pPr>
      <w:r>
        <w:t>Sistema visualiza formulário ou exporta documento Excel</w:t>
      </w:r>
      <w:r w:rsidR="00F91552">
        <w:br/>
      </w:r>
    </w:p>
    <w:p w14:paraId="37EFF701" w14:textId="77777777" w:rsidR="00F91552" w:rsidRDefault="00F91552" w:rsidP="00F91552">
      <w:pPr>
        <w:pStyle w:val="PargrafodaLista"/>
      </w:pPr>
    </w:p>
    <w:p w14:paraId="0BE3B80F" w14:textId="77777777" w:rsidR="00F91552" w:rsidRDefault="00F91552" w:rsidP="00F91552">
      <w:pPr>
        <w:pStyle w:val="Ttulo4"/>
      </w:pPr>
      <w:r>
        <w:t>Exceções:</w:t>
      </w:r>
      <w:r>
        <w:br/>
      </w:r>
    </w:p>
    <w:p w14:paraId="3A18D0FF" w14:textId="74CABF35" w:rsidR="00F91552" w:rsidRDefault="00F21947" w:rsidP="00F91552">
      <w:pPr>
        <w:pStyle w:val="PargrafodaLista"/>
        <w:numPr>
          <w:ilvl w:val="0"/>
          <w:numId w:val="6"/>
        </w:numPr>
      </w:pPr>
      <w:r>
        <w:t>3A</w:t>
      </w:r>
      <w:r w:rsidR="00F91552">
        <w:t xml:space="preserve">: </w:t>
      </w:r>
      <w:r>
        <w:t>Não havendo indicação da pasta sistema aborta procedimento.</w:t>
      </w:r>
      <w:r>
        <w:br/>
      </w:r>
    </w:p>
    <w:p w14:paraId="5ADBA1D3" w14:textId="080B67E2" w:rsidR="00F21947" w:rsidRDefault="00F21947" w:rsidP="00F91552">
      <w:pPr>
        <w:pStyle w:val="PargrafodaLista"/>
        <w:numPr>
          <w:ilvl w:val="0"/>
          <w:numId w:val="6"/>
        </w:numPr>
      </w:pPr>
      <w:r>
        <w:t>4A: Se documento a exportar já existe e esta ativo em janela do Excel, sistema informa impossibilidade de exportação do documento.</w:t>
      </w:r>
    </w:p>
    <w:p w14:paraId="65168D4B" w14:textId="77777777" w:rsidR="00F91552" w:rsidRDefault="00F91552" w:rsidP="00F91552">
      <w:pPr>
        <w:pStyle w:val="Ttulo4"/>
      </w:pPr>
      <w:r w:rsidRPr="004D2854">
        <w:t>Diagrama de Caso de Uso</w:t>
      </w:r>
    </w:p>
    <w:p w14:paraId="18E96390" w14:textId="44C350B5" w:rsidR="00A90703" w:rsidRDefault="00A90703" w:rsidP="00A90703">
      <w:pPr>
        <w:keepNext/>
        <w:jc w:val="center"/>
      </w:pPr>
      <w:r>
        <w:br/>
      </w:r>
      <w:r>
        <w:rPr>
          <w:noProof/>
        </w:rPr>
        <w:drawing>
          <wp:inline distT="0" distB="0" distL="0" distR="0" wp14:anchorId="755F3EDB" wp14:editId="6259137F">
            <wp:extent cx="5215210" cy="1504950"/>
            <wp:effectExtent l="0" t="0" r="5080" b="0"/>
            <wp:docPr id="151301595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15958" name="Imagem 151301595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067" cy="15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BAA7" w14:textId="46DD2BF1" w:rsidR="00F91552" w:rsidRDefault="00A90703" w:rsidP="00A9070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: CASO DE USO 6</w:t>
      </w:r>
    </w:p>
    <w:p w14:paraId="7062BE22" w14:textId="172522FA" w:rsidR="0023068F" w:rsidRDefault="0023068F">
      <w:pPr>
        <w:spacing w:line="276" w:lineRule="auto"/>
      </w:pPr>
      <w:r>
        <w:br w:type="page"/>
      </w:r>
    </w:p>
    <w:p w14:paraId="3856797C" w14:textId="5D5E8B17" w:rsidR="0023068F" w:rsidRDefault="0023068F" w:rsidP="0023068F">
      <w:pPr>
        <w:pStyle w:val="Ttulo1"/>
      </w:pPr>
      <w:r>
        <w:lastRenderedPageBreak/>
        <w:t>Especificações do sistema</w:t>
      </w:r>
    </w:p>
    <w:p w14:paraId="2C9AC968" w14:textId="7CF26100" w:rsidR="0023068F" w:rsidRDefault="0023068F" w:rsidP="0023068F">
      <w:pPr>
        <w:pStyle w:val="Ttulo2"/>
      </w:pPr>
      <w:r>
        <w:t>Classes</w:t>
      </w:r>
    </w:p>
    <w:p w14:paraId="44D32701" w14:textId="77777777" w:rsidR="0023068F" w:rsidRDefault="0023068F" w:rsidP="0023068F"/>
    <w:p w14:paraId="62BB8310" w14:textId="183D8276" w:rsidR="0023068F" w:rsidRDefault="0023068F" w:rsidP="0023068F">
      <w:pPr>
        <w:pStyle w:val="Ttulo3"/>
      </w:pPr>
      <w:r>
        <w:t>CLASSE: Documento PDF</w:t>
      </w:r>
    </w:p>
    <w:p w14:paraId="37F010DF" w14:textId="77777777" w:rsidR="0023068F" w:rsidRDefault="0023068F" w:rsidP="0023068F"/>
    <w:p w14:paraId="23484D80" w14:textId="6C455B7F" w:rsidR="0023068F" w:rsidRDefault="0023068F" w:rsidP="0023068F">
      <w:pPr>
        <w:pStyle w:val="Ttulo4"/>
      </w:pPr>
      <w:r>
        <w:t>Origem:</w:t>
      </w:r>
    </w:p>
    <w:p w14:paraId="4EBC0287" w14:textId="64F541DD" w:rsidR="0023068F" w:rsidRDefault="00D54726" w:rsidP="0023068F">
      <w:r>
        <w:t>Caso de uso 1 referente a integração de documento em sistema.</w:t>
      </w:r>
    </w:p>
    <w:p w14:paraId="4823D9FD" w14:textId="4F16E308" w:rsidR="0023068F" w:rsidRDefault="0023068F" w:rsidP="0023068F">
      <w:pPr>
        <w:pStyle w:val="Ttulo4"/>
      </w:pPr>
      <w:r>
        <w:t>Função:</w:t>
      </w:r>
    </w:p>
    <w:p w14:paraId="2A5478A3" w14:textId="2FECB3EC" w:rsidR="0023068F" w:rsidRPr="0023068F" w:rsidRDefault="005D1179" w:rsidP="0023068F">
      <w:r>
        <w:t>Tem como função receber os dados iniciais do documento a ser categorizado, e sobre o qual os dados sofrerão uma validação</w:t>
      </w:r>
      <w:r w:rsidR="00D54726">
        <w:t>.</w:t>
      </w:r>
    </w:p>
    <w:p w14:paraId="08D84490" w14:textId="112C7CA7" w:rsidR="0023068F" w:rsidRDefault="0023068F" w:rsidP="0023068F">
      <w:pPr>
        <w:pStyle w:val="Ttulo4"/>
      </w:pPr>
      <w:r>
        <w:t>Atributos:</w:t>
      </w:r>
    </w:p>
    <w:p w14:paraId="585C2277" w14:textId="575CD7E8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sNomeBinario</w:t>
      </w:r>
      <w:proofErr w:type="spellEnd"/>
      <w:r>
        <w:t xml:space="preserve">: </w:t>
      </w:r>
      <w:proofErr w:type="spellStart"/>
      <w:r>
        <w:t>St</w:t>
      </w:r>
      <w:r w:rsidR="005D1179">
        <w:t>ring</w:t>
      </w:r>
      <w:proofErr w:type="spellEnd"/>
    </w:p>
    <w:p w14:paraId="18F181DE" w14:textId="21EFBA82" w:rsidR="0023068F" w:rsidRDefault="0023068F" w:rsidP="0023068F">
      <w:pPr>
        <w:pStyle w:val="PargrafodaLista"/>
        <w:numPr>
          <w:ilvl w:val="1"/>
          <w:numId w:val="21"/>
        </w:numPr>
      </w:pPr>
      <w:r>
        <w:t>Recebe nome do documento PDF.</w:t>
      </w:r>
      <w:r>
        <w:br/>
      </w:r>
    </w:p>
    <w:p w14:paraId="10E4ECA9" w14:textId="04D2CA4C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>: Byte()</w:t>
      </w:r>
    </w:p>
    <w:p w14:paraId="7F5BB911" w14:textId="77777777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o </w:t>
      </w:r>
      <w:proofErr w:type="spellStart"/>
      <w:r>
        <w:t>array</w:t>
      </w:r>
      <w:proofErr w:type="spellEnd"/>
      <w:r>
        <w:t xml:space="preserve"> de bytes do documento PDF a inserir em sistema.</w:t>
      </w:r>
    </w:p>
    <w:p w14:paraId="1B3D6BBC" w14:textId="77777777" w:rsidR="005D1179" w:rsidRDefault="005D1179" w:rsidP="005D1179">
      <w:pPr>
        <w:pStyle w:val="PargrafodaLista"/>
      </w:pPr>
    </w:p>
    <w:p w14:paraId="19BF06A8" w14:textId="77777777" w:rsidR="0023068F" w:rsidRDefault="0023068F" w:rsidP="0023068F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4A5E11D1" w14:textId="1E5AC7FE" w:rsidR="0023068F" w:rsidRDefault="0023068F" w:rsidP="0023068F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</w:t>
      </w:r>
      <w:r w:rsidR="005D1179">
        <w:t>.</w:t>
      </w:r>
    </w:p>
    <w:p w14:paraId="597B64E3" w14:textId="77777777" w:rsidR="005D1179" w:rsidRDefault="005D1179" w:rsidP="005D1179">
      <w:pPr>
        <w:pStyle w:val="PargrafodaLista"/>
        <w:ind w:left="1440"/>
      </w:pPr>
    </w:p>
    <w:p w14:paraId="663332BB" w14:textId="375B123D" w:rsidR="005D1179" w:rsidRDefault="005D1179" w:rsidP="0023068F">
      <w:pPr>
        <w:pStyle w:val="PargrafodaLista"/>
        <w:numPr>
          <w:ilvl w:val="0"/>
          <w:numId w:val="21"/>
        </w:numPr>
      </w:pPr>
      <w:proofErr w:type="spellStart"/>
      <w:r>
        <w:t>iTipoClassificador</w:t>
      </w:r>
      <w:proofErr w:type="spellEnd"/>
      <w:r>
        <w:t>: inteiro</w:t>
      </w:r>
    </w:p>
    <w:p w14:paraId="62FF01F7" w14:textId="516DB3D7" w:rsidR="005D1179" w:rsidRDefault="005D1179" w:rsidP="005D1179">
      <w:pPr>
        <w:pStyle w:val="PargrafodaLista"/>
        <w:numPr>
          <w:ilvl w:val="1"/>
          <w:numId w:val="21"/>
        </w:numPr>
      </w:pPr>
      <w:r>
        <w:t xml:space="preserve">Recebe o tipo de </w:t>
      </w:r>
      <w:r w:rsidR="00C17172">
        <w:t>analise preferencial</w:t>
      </w:r>
      <w:r>
        <w:t xml:space="preserve"> a ser executado na categorização do documento</w:t>
      </w:r>
    </w:p>
    <w:p w14:paraId="4D7D97B3" w14:textId="77777777" w:rsidR="005D1179" w:rsidRDefault="005D1179" w:rsidP="005D1179">
      <w:pPr>
        <w:pStyle w:val="PargrafodaLista"/>
        <w:ind w:left="1440"/>
      </w:pPr>
    </w:p>
    <w:p w14:paraId="1247C254" w14:textId="77777777" w:rsidR="005D1179" w:rsidRDefault="005D1179" w:rsidP="005D1179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5FE1731D" w14:textId="7F09F914" w:rsidR="0023068F" w:rsidRDefault="005D1179" w:rsidP="0023068F">
      <w:pPr>
        <w:pStyle w:val="PargrafodaLista"/>
        <w:numPr>
          <w:ilvl w:val="1"/>
          <w:numId w:val="21"/>
        </w:numPr>
      </w:pPr>
      <w:r>
        <w:t>Recebe o identificador do utilizador que integra o documento</w:t>
      </w:r>
      <w:r w:rsidR="0023068F">
        <w:br/>
      </w:r>
    </w:p>
    <w:p w14:paraId="093FB50B" w14:textId="07D1CE53" w:rsidR="0023068F" w:rsidRDefault="0023068F" w:rsidP="0023068F">
      <w:pPr>
        <w:pStyle w:val="Ttulo4"/>
      </w:pPr>
      <w:r>
        <w:t>Métodos:</w:t>
      </w:r>
    </w:p>
    <w:p w14:paraId="7D53A6ED" w14:textId="77777777" w:rsidR="005D1179" w:rsidRDefault="005D1179" w:rsidP="005D1179"/>
    <w:p w14:paraId="1BA77AFA" w14:textId="7D5F8B33" w:rsidR="005D1179" w:rsidRDefault="00D54726" w:rsidP="005D1179">
      <w:pPr>
        <w:pStyle w:val="PargrafodaLista"/>
        <w:numPr>
          <w:ilvl w:val="0"/>
          <w:numId w:val="23"/>
        </w:numPr>
      </w:pPr>
      <w:proofErr w:type="spellStart"/>
      <w:r>
        <w:t>Obter_Dados_PDF</w:t>
      </w:r>
      <w:proofErr w:type="spellEnd"/>
      <w:r w:rsidR="005D1179">
        <w:t xml:space="preserve">: </w:t>
      </w:r>
      <w:r>
        <w:t>Rotina</w:t>
      </w:r>
    </w:p>
    <w:p w14:paraId="12001F0F" w14:textId="7E4CAFEA" w:rsidR="005D1179" w:rsidRDefault="005D1179" w:rsidP="005D1179">
      <w:pPr>
        <w:pStyle w:val="PargrafodaLista"/>
        <w:numPr>
          <w:ilvl w:val="1"/>
          <w:numId w:val="23"/>
        </w:numPr>
      </w:pPr>
      <w:r>
        <w:t>Executa procedimento</w:t>
      </w:r>
      <w:r w:rsidR="00D54726">
        <w:t xml:space="preserve"> de aquisição de dados do PDF, preenchendo os atributos</w:t>
      </w:r>
    </w:p>
    <w:p w14:paraId="201946A0" w14:textId="634610D1" w:rsidR="005D1179" w:rsidRDefault="005D1179" w:rsidP="005D1179">
      <w:pPr>
        <w:pStyle w:val="PargrafodaLista"/>
        <w:ind w:left="1440"/>
      </w:pPr>
      <w:r>
        <w:t xml:space="preserve"> </w:t>
      </w:r>
    </w:p>
    <w:p w14:paraId="115F13B4" w14:textId="0DF74CB2" w:rsidR="005D1179" w:rsidRDefault="005D1179" w:rsidP="005D1179">
      <w:pPr>
        <w:pStyle w:val="PargrafodaLista"/>
        <w:numPr>
          <w:ilvl w:val="0"/>
          <w:numId w:val="23"/>
        </w:numPr>
      </w:pPr>
      <w:proofErr w:type="spellStart"/>
      <w:r>
        <w:t>Limpar_Classe</w:t>
      </w:r>
      <w:proofErr w:type="spellEnd"/>
      <w:r>
        <w:t>: Rotina</w:t>
      </w:r>
    </w:p>
    <w:p w14:paraId="0379C045" w14:textId="2EAE48A8" w:rsidR="005D1179" w:rsidRDefault="005D1179" w:rsidP="005D1179">
      <w:pPr>
        <w:pStyle w:val="PargrafodaLista"/>
        <w:numPr>
          <w:ilvl w:val="1"/>
          <w:numId w:val="23"/>
        </w:numPr>
      </w:pPr>
      <w:r>
        <w:t>Coloca atributos no estado inicial de instanciação da classe.</w:t>
      </w:r>
    </w:p>
    <w:p w14:paraId="57FEB1EA" w14:textId="69BA2951" w:rsidR="00D54726" w:rsidRDefault="00D54726">
      <w:pPr>
        <w:spacing w:line="276" w:lineRule="auto"/>
      </w:pPr>
      <w:r>
        <w:br w:type="page"/>
      </w:r>
    </w:p>
    <w:p w14:paraId="3915D817" w14:textId="019DF381" w:rsidR="00D54726" w:rsidRDefault="00D54726" w:rsidP="00D54726">
      <w:pPr>
        <w:pStyle w:val="Ttulo3"/>
      </w:pPr>
      <w:r>
        <w:lastRenderedPageBreak/>
        <w:t>CLASSE: Lotes_Classificadores</w:t>
      </w:r>
    </w:p>
    <w:p w14:paraId="160FCE8A" w14:textId="77777777" w:rsidR="00D54726" w:rsidRDefault="00D54726" w:rsidP="00D54726"/>
    <w:p w14:paraId="777331FC" w14:textId="77777777" w:rsidR="00D54726" w:rsidRDefault="00D54726" w:rsidP="00D54726">
      <w:pPr>
        <w:pStyle w:val="Ttulo4"/>
      </w:pPr>
      <w:r>
        <w:t>Origem:</w:t>
      </w:r>
    </w:p>
    <w:p w14:paraId="1951970C" w14:textId="0B3E7485" w:rsidR="00D54726" w:rsidRDefault="00D54726" w:rsidP="00D54726">
      <w:r>
        <w:t>Caso de uso 1 referente a integração de documento</w:t>
      </w:r>
      <w:r w:rsidR="005D02D3">
        <w:t>s</w:t>
      </w:r>
      <w:r>
        <w:t xml:space="preserve"> em sistema.</w:t>
      </w:r>
    </w:p>
    <w:p w14:paraId="6A1C5CA2" w14:textId="77777777" w:rsidR="00D54726" w:rsidRDefault="00D54726" w:rsidP="00D54726">
      <w:pPr>
        <w:pStyle w:val="Ttulo4"/>
      </w:pPr>
      <w:r>
        <w:t>Função:</w:t>
      </w:r>
    </w:p>
    <w:p w14:paraId="5D1A924F" w14:textId="5447B9E7" w:rsidR="00D54726" w:rsidRPr="0023068F" w:rsidRDefault="00D54726" w:rsidP="00D54726">
      <w:r>
        <w:t>Tem como</w:t>
      </w:r>
      <w:r w:rsidR="003F4F47">
        <w:t xml:space="preserve"> função gerar um lote de documentos a serem integrados e classificados</w:t>
      </w:r>
    </w:p>
    <w:p w14:paraId="5F6BCA46" w14:textId="77777777" w:rsidR="00D54726" w:rsidRDefault="00D54726" w:rsidP="00D54726">
      <w:pPr>
        <w:pStyle w:val="Ttulo4"/>
      </w:pPr>
      <w:r>
        <w:t>Atributos:</w:t>
      </w:r>
    </w:p>
    <w:p w14:paraId="453BB6A5" w14:textId="335A3364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 w:rsidR="00D54726">
        <w:t xml:space="preserve">: </w:t>
      </w:r>
      <w:r>
        <w:t>Inteiro</w:t>
      </w:r>
    </w:p>
    <w:p w14:paraId="1EDAC244" w14:textId="214D0B2F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</w:t>
      </w:r>
      <w:r w:rsidR="003F4F47">
        <w:t>identificador único do lote gerado</w:t>
      </w:r>
      <w:r w:rsidR="00C17172">
        <w:t xml:space="preserve"> ou identificador do lote ao qual se vai executar uma ação.</w:t>
      </w:r>
      <w:r>
        <w:br/>
      </w:r>
    </w:p>
    <w:p w14:paraId="495B7AE0" w14:textId="040377EB" w:rsidR="00D54726" w:rsidRDefault="003F4F47" w:rsidP="00D54726">
      <w:pPr>
        <w:pStyle w:val="PargrafodaLista"/>
        <w:numPr>
          <w:ilvl w:val="0"/>
          <w:numId w:val="21"/>
        </w:numPr>
      </w:pPr>
      <w:proofErr w:type="spellStart"/>
      <w:r>
        <w:t>tiEstadoLote</w:t>
      </w:r>
      <w:proofErr w:type="spellEnd"/>
      <w:r w:rsidR="00D54726">
        <w:t xml:space="preserve">: </w:t>
      </w:r>
      <w:r>
        <w:t>Inteiro (byte)</w:t>
      </w:r>
    </w:p>
    <w:p w14:paraId="5585CADA" w14:textId="6505E792" w:rsidR="00D54726" w:rsidRDefault="003F4F47" w:rsidP="00D54726">
      <w:pPr>
        <w:pStyle w:val="PargrafodaLista"/>
        <w:numPr>
          <w:ilvl w:val="1"/>
          <w:numId w:val="21"/>
        </w:numPr>
      </w:pPr>
      <w:r>
        <w:t xml:space="preserve">Guarda o </w:t>
      </w:r>
      <w:r w:rsidR="00C17172">
        <w:t>identificador do estado</w:t>
      </w:r>
      <w:r>
        <w:t xml:space="preserve"> do lote (ativo, anulado)</w:t>
      </w:r>
      <w:r w:rsidR="00C17172">
        <w:t xml:space="preserve"> ou recebe estado do lote a atualizar.</w:t>
      </w:r>
    </w:p>
    <w:p w14:paraId="08C3E11E" w14:textId="77777777" w:rsidR="00D54726" w:rsidRDefault="00D54726" w:rsidP="00D54726">
      <w:pPr>
        <w:pStyle w:val="PargrafodaLista"/>
      </w:pPr>
    </w:p>
    <w:p w14:paraId="11262AE9" w14:textId="77777777" w:rsidR="00C17172" w:rsidRDefault="00C17172" w:rsidP="00C17172">
      <w:pPr>
        <w:pStyle w:val="PargrafodaLista"/>
        <w:numPr>
          <w:ilvl w:val="0"/>
          <w:numId w:val="21"/>
        </w:numPr>
      </w:pPr>
      <w:proofErr w:type="spellStart"/>
      <w:r>
        <w:t>TipoClassificacao</w:t>
      </w:r>
      <w:proofErr w:type="spellEnd"/>
      <w:r>
        <w:t>: inteiro</w:t>
      </w:r>
    </w:p>
    <w:p w14:paraId="0048FA46" w14:textId="4B74FEF5" w:rsidR="00C17172" w:rsidRDefault="00C17172" w:rsidP="00C17172">
      <w:pPr>
        <w:pStyle w:val="PargrafodaLista"/>
        <w:numPr>
          <w:ilvl w:val="1"/>
          <w:numId w:val="21"/>
        </w:numPr>
      </w:pPr>
      <w:r>
        <w:t xml:space="preserve">Recebe o tipo de analise de categorização aplicada para o lote. </w:t>
      </w:r>
    </w:p>
    <w:p w14:paraId="0D304DD2" w14:textId="77777777" w:rsidR="00C17172" w:rsidRDefault="00C17172" w:rsidP="00D54726">
      <w:pPr>
        <w:pStyle w:val="PargrafodaLista"/>
      </w:pPr>
    </w:p>
    <w:p w14:paraId="5DA00028" w14:textId="4ED89088" w:rsidR="00D54726" w:rsidRDefault="00C17172" w:rsidP="00D54726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 w:rsidR="00D54726">
        <w:t xml:space="preserve">: </w:t>
      </w:r>
      <w:proofErr w:type="spellStart"/>
      <w:r>
        <w:t>Datetime</w:t>
      </w:r>
      <w:proofErr w:type="spellEnd"/>
    </w:p>
    <w:p w14:paraId="0B85D165" w14:textId="1A51B40C" w:rsidR="00C17172" w:rsidRDefault="00C17172" w:rsidP="00C17172">
      <w:pPr>
        <w:pStyle w:val="PargrafodaLista"/>
        <w:numPr>
          <w:ilvl w:val="1"/>
          <w:numId w:val="21"/>
        </w:numPr>
      </w:pPr>
      <w:r>
        <w:t>Recebe informação da data e tempo em que o lote foi gerado ou alterado.</w:t>
      </w:r>
    </w:p>
    <w:p w14:paraId="0A9CBE9E" w14:textId="77777777" w:rsidR="00C17172" w:rsidRDefault="00C17172" w:rsidP="00C17172">
      <w:pPr>
        <w:pStyle w:val="PargrafodaLista"/>
        <w:ind w:left="1440"/>
      </w:pPr>
    </w:p>
    <w:p w14:paraId="51F78B38" w14:textId="77777777" w:rsidR="00D54726" w:rsidRDefault="00D54726" w:rsidP="00D54726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20A4BF22" w14:textId="6265EB99" w:rsidR="00D54726" w:rsidRDefault="00D54726" w:rsidP="00D54726">
      <w:pPr>
        <w:pStyle w:val="PargrafodaLista"/>
        <w:numPr>
          <w:ilvl w:val="1"/>
          <w:numId w:val="21"/>
        </w:numPr>
      </w:pPr>
      <w:r>
        <w:t xml:space="preserve">Recebe o identificador do utilizador que </w:t>
      </w:r>
      <w:r w:rsidR="00C17172">
        <w:t>gerou o lote ou alterou dados do lote.</w:t>
      </w:r>
      <w:r>
        <w:br/>
      </w:r>
    </w:p>
    <w:p w14:paraId="6B454262" w14:textId="77777777" w:rsidR="00D54726" w:rsidRDefault="00D54726" w:rsidP="00D54726">
      <w:pPr>
        <w:pStyle w:val="Ttulo4"/>
      </w:pPr>
      <w:r>
        <w:t>Métodos:</w:t>
      </w:r>
    </w:p>
    <w:p w14:paraId="5B108AEF" w14:textId="77777777" w:rsidR="00D54726" w:rsidRDefault="00D54726" w:rsidP="00D54726"/>
    <w:p w14:paraId="24AECADE" w14:textId="293C14BC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Altera_Estado</w:t>
      </w:r>
      <w:proofErr w:type="spellEnd"/>
      <w:r w:rsidR="00D54726">
        <w:t>: Rotina</w:t>
      </w:r>
    </w:p>
    <w:p w14:paraId="60A96A88" w14:textId="40EC23AB" w:rsidR="00D54726" w:rsidRDefault="00D54726" w:rsidP="00D54726">
      <w:pPr>
        <w:pStyle w:val="PargrafodaLista"/>
        <w:numPr>
          <w:ilvl w:val="1"/>
          <w:numId w:val="23"/>
        </w:numPr>
      </w:pPr>
      <w:r>
        <w:t>Executa procedimento</w:t>
      </w:r>
      <w:r w:rsidR="00C17172">
        <w:t xml:space="preserve"> de alteração de estado do lote</w:t>
      </w:r>
    </w:p>
    <w:p w14:paraId="5E68D2F9" w14:textId="77777777" w:rsidR="00D54726" w:rsidRDefault="00D54726" w:rsidP="00D54726">
      <w:pPr>
        <w:pStyle w:val="PargrafodaLista"/>
        <w:ind w:left="1440"/>
      </w:pPr>
      <w:r>
        <w:t xml:space="preserve"> </w:t>
      </w:r>
    </w:p>
    <w:p w14:paraId="7672860D" w14:textId="164F8EE5" w:rsidR="00D54726" w:rsidRDefault="00C17172" w:rsidP="00D54726">
      <w:pPr>
        <w:pStyle w:val="PargrafodaLista"/>
        <w:numPr>
          <w:ilvl w:val="0"/>
          <w:numId w:val="23"/>
        </w:numPr>
      </w:pPr>
      <w:proofErr w:type="spellStart"/>
      <w:r>
        <w:t>Regista_Lote</w:t>
      </w:r>
      <w:proofErr w:type="spellEnd"/>
      <w:r w:rsidR="00D54726">
        <w:t>:</w:t>
      </w:r>
      <w:r>
        <w:t xml:space="preserve"> Rotina</w:t>
      </w:r>
    </w:p>
    <w:p w14:paraId="228D9AA2" w14:textId="22CF3F90" w:rsidR="00D54726" w:rsidRDefault="00C17172" w:rsidP="00D54726">
      <w:pPr>
        <w:pStyle w:val="PargrafodaLista"/>
        <w:numPr>
          <w:ilvl w:val="1"/>
          <w:numId w:val="23"/>
        </w:numPr>
      </w:pPr>
      <w:r>
        <w:t xml:space="preserve">Regista o lote e preenche o atributo </w:t>
      </w:r>
      <w:proofErr w:type="spellStart"/>
      <w:r>
        <w:t>idloteclassificacao</w:t>
      </w:r>
      <w:proofErr w:type="spellEnd"/>
      <w:r>
        <w:t xml:space="preserve"> com o número do lote.</w:t>
      </w:r>
    </w:p>
    <w:p w14:paraId="69B11C03" w14:textId="77777777" w:rsidR="00C17172" w:rsidRDefault="00C17172" w:rsidP="00C17172">
      <w:pPr>
        <w:pStyle w:val="PargrafodaLista"/>
        <w:ind w:left="1440"/>
      </w:pPr>
    </w:p>
    <w:p w14:paraId="2EA1C0CF" w14:textId="7C033E65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Elimina_Lote</w:t>
      </w:r>
      <w:proofErr w:type="spellEnd"/>
      <w:r>
        <w:t>: Função</w:t>
      </w:r>
    </w:p>
    <w:p w14:paraId="25103E99" w14:textId="103EE6BD" w:rsidR="00C17172" w:rsidRDefault="00C17172" w:rsidP="00C17172">
      <w:pPr>
        <w:pStyle w:val="PargrafodaLista"/>
        <w:numPr>
          <w:ilvl w:val="1"/>
          <w:numId w:val="23"/>
        </w:numPr>
      </w:pPr>
      <w:r>
        <w:t xml:space="preserve">Elimina o lote indicado em </w:t>
      </w:r>
      <w:proofErr w:type="spellStart"/>
      <w:r>
        <w:t>idloteclassificacao</w:t>
      </w:r>
      <w:proofErr w:type="spellEnd"/>
      <w:r>
        <w:t>.</w:t>
      </w:r>
      <w:r>
        <w:br/>
      </w:r>
    </w:p>
    <w:p w14:paraId="6AF9E7CF" w14:textId="38BB37B7" w:rsidR="00C17172" w:rsidRDefault="00C17172" w:rsidP="00C17172">
      <w:pPr>
        <w:pStyle w:val="PargrafodaLista"/>
        <w:numPr>
          <w:ilvl w:val="0"/>
          <w:numId w:val="23"/>
        </w:numPr>
      </w:pPr>
      <w:proofErr w:type="spellStart"/>
      <w:r>
        <w:t>Altera_Tipo_Classificacao</w:t>
      </w:r>
      <w:proofErr w:type="spellEnd"/>
      <w:r>
        <w:t>: Rotina</w:t>
      </w:r>
    </w:p>
    <w:p w14:paraId="7A4A5C11" w14:textId="1E3789B8" w:rsidR="00C17172" w:rsidRDefault="00C17172" w:rsidP="00C17172">
      <w:pPr>
        <w:pStyle w:val="PargrafodaLista"/>
        <w:numPr>
          <w:ilvl w:val="1"/>
          <w:numId w:val="23"/>
        </w:numPr>
      </w:pPr>
      <w:r>
        <w:t>Atualiza o tipo de analise de categorização aplicada ao lote.</w:t>
      </w:r>
    </w:p>
    <w:p w14:paraId="67BA2964" w14:textId="77777777" w:rsidR="00542879" w:rsidRPr="005D1179" w:rsidRDefault="00542879" w:rsidP="00542879"/>
    <w:p w14:paraId="2D7200B6" w14:textId="77777777" w:rsidR="00D54726" w:rsidRPr="0023068F" w:rsidRDefault="00D54726" w:rsidP="00D54726"/>
    <w:p w14:paraId="25D009D4" w14:textId="77777777" w:rsidR="00D54726" w:rsidRPr="005D1179" w:rsidRDefault="00D54726" w:rsidP="00D54726"/>
    <w:p w14:paraId="38ADF27D" w14:textId="2FE5F854" w:rsidR="00CC7E33" w:rsidRDefault="00CC7E33" w:rsidP="00CC7E33">
      <w:pPr>
        <w:pStyle w:val="Ttulo3"/>
      </w:pPr>
      <w:r>
        <w:lastRenderedPageBreak/>
        <w:t>CLASSE: Lista_Binarios_Lotes</w:t>
      </w:r>
    </w:p>
    <w:p w14:paraId="043C6CE5" w14:textId="77777777" w:rsidR="00CC7E33" w:rsidRDefault="00CC7E33" w:rsidP="00CC7E33"/>
    <w:p w14:paraId="1D2A4B9C" w14:textId="77777777" w:rsidR="00CC7E33" w:rsidRDefault="00CC7E33" w:rsidP="00CC7E33">
      <w:pPr>
        <w:pStyle w:val="Ttulo4"/>
      </w:pPr>
      <w:r>
        <w:t>Origem:</w:t>
      </w:r>
    </w:p>
    <w:p w14:paraId="7AA35EE8" w14:textId="3710ABBF" w:rsidR="00CC7E33" w:rsidRDefault="00CC7E33" w:rsidP="00CC7E33">
      <w:r>
        <w:t xml:space="preserve">Caso de uso 1 referente a integração de documentos em sistema, classe que guarda os documentos a serem categorizados afetos a um lote de categorização. </w:t>
      </w:r>
    </w:p>
    <w:p w14:paraId="687CF62C" w14:textId="77777777" w:rsidR="00CC7E33" w:rsidRDefault="00CC7E33" w:rsidP="00CC7E33">
      <w:pPr>
        <w:pStyle w:val="Ttulo4"/>
      </w:pPr>
      <w:r>
        <w:t>Função:</w:t>
      </w:r>
    </w:p>
    <w:p w14:paraId="1CFCD49F" w14:textId="32E37143" w:rsidR="00CC7E33" w:rsidRPr="0023068F" w:rsidRDefault="00CC7E33" w:rsidP="00CC7E33">
      <w:r>
        <w:t>Tem como função associar os documentos a categorizar a um determinado lote.</w:t>
      </w:r>
    </w:p>
    <w:p w14:paraId="2A759B0D" w14:textId="77777777" w:rsidR="00CC7E33" w:rsidRDefault="00CC7E33" w:rsidP="00CC7E33">
      <w:pPr>
        <w:pStyle w:val="Ttulo4"/>
      </w:pPr>
      <w:r>
        <w:t>Atributos:</w:t>
      </w:r>
    </w:p>
    <w:p w14:paraId="7CC9F98A" w14:textId="77777777" w:rsidR="00CC7E33" w:rsidRDefault="00CC7E33" w:rsidP="00CC7E33">
      <w:pPr>
        <w:pStyle w:val="PargrafodaLista"/>
        <w:numPr>
          <w:ilvl w:val="0"/>
          <w:numId w:val="21"/>
        </w:numPr>
      </w:pPr>
      <w:proofErr w:type="spellStart"/>
      <w:r>
        <w:t>idLoteClassificacao</w:t>
      </w:r>
      <w:proofErr w:type="spellEnd"/>
      <w:r>
        <w:t>: Inteiro</w:t>
      </w:r>
    </w:p>
    <w:p w14:paraId="6B772FB2" w14:textId="239F9E78" w:rsidR="00CC7E33" w:rsidRDefault="00CC7E33" w:rsidP="00CC7E33">
      <w:pPr>
        <w:pStyle w:val="PargrafodaLista"/>
        <w:numPr>
          <w:ilvl w:val="1"/>
          <w:numId w:val="21"/>
        </w:numPr>
      </w:pPr>
      <w:r>
        <w:t>Recebe identificador ou indica o identificador do lote ao qual o descritivo(documento) vai ser associado ou eliminado.</w:t>
      </w:r>
      <w:r>
        <w:br/>
      </w:r>
    </w:p>
    <w:p w14:paraId="3ED1B47B" w14:textId="406EE500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idBinario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03FAFB78" w14:textId="630EC27B" w:rsidR="009B5624" w:rsidRDefault="009B5624" w:rsidP="009B5624">
      <w:pPr>
        <w:pStyle w:val="PargrafodaLista"/>
        <w:numPr>
          <w:ilvl w:val="1"/>
          <w:numId w:val="21"/>
        </w:numPr>
      </w:pPr>
      <w:r>
        <w:t>Recebe ou guarda o indentificador único de documento inserido para categorização, para eliminação ou registo na lista de descritivos do lote de documentos.</w:t>
      </w:r>
    </w:p>
    <w:p w14:paraId="3B3F49F9" w14:textId="77777777" w:rsidR="009B5624" w:rsidRDefault="009B5624" w:rsidP="009B5624">
      <w:pPr>
        <w:pStyle w:val="PargrafodaLista"/>
        <w:ind w:left="1440"/>
      </w:pPr>
    </w:p>
    <w:p w14:paraId="751600B8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byDocumento</w:t>
      </w:r>
      <w:proofErr w:type="spellEnd"/>
      <w:r>
        <w:t>: Byte()</w:t>
      </w:r>
    </w:p>
    <w:p w14:paraId="68269B83" w14:textId="62FD61DC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o </w:t>
      </w:r>
      <w:proofErr w:type="spellStart"/>
      <w:r>
        <w:t>array</w:t>
      </w:r>
      <w:proofErr w:type="spellEnd"/>
      <w:r>
        <w:t xml:space="preserve"> de bytes do documento PDF para categorização.</w:t>
      </w:r>
    </w:p>
    <w:p w14:paraId="2C28ED7F" w14:textId="77777777" w:rsidR="009B5624" w:rsidRDefault="009B5624" w:rsidP="009B5624">
      <w:pPr>
        <w:pStyle w:val="PargrafodaLista"/>
      </w:pPr>
    </w:p>
    <w:p w14:paraId="392BF31C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sHashBinario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661A4812" w14:textId="77777777" w:rsidR="009B5624" w:rsidRDefault="009B5624" w:rsidP="009B5624">
      <w:pPr>
        <w:pStyle w:val="PargrafodaLista"/>
        <w:numPr>
          <w:ilvl w:val="1"/>
          <w:numId w:val="21"/>
        </w:numPr>
      </w:pPr>
      <w:r>
        <w:t xml:space="preserve">Recebe </w:t>
      </w:r>
      <w:proofErr w:type="spellStart"/>
      <w:r>
        <w:t>hash</w:t>
      </w:r>
      <w:proofErr w:type="spellEnd"/>
      <w:r>
        <w:t xml:space="preserve"> de controlo gerada a partir do </w:t>
      </w:r>
      <w:proofErr w:type="spellStart"/>
      <w:r>
        <w:t>array</w:t>
      </w:r>
      <w:proofErr w:type="spellEnd"/>
      <w:r>
        <w:t xml:space="preserve"> de bytes.</w:t>
      </w:r>
    </w:p>
    <w:p w14:paraId="194BBEA5" w14:textId="77777777" w:rsidR="009B5624" w:rsidRDefault="009B5624" w:rsidP="009B5624">
      <w:pPr>
        <w:pStyle w:val="PargrafodaLista"/>
        <w:ind w:left="1440"/>
      </w:pPr>
    </w:p>
    <w:p w14:paraId="6C2FAA67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755D7545" w14:textId="6EA7DDAB" w:rsidR="009B5624" w:rsidRDefault="009B5624" w:rsidP="009B5624">
      <w:pPr>
        <w:pStyle w:val="PargrafodaLista"/>
        <w:numPr>
          <w:ilvl w:val="1"/>
          <w:numId w:val="21"/>
        </w:numPr>
      </w:pPr>
      <w:r>
        <w:t>Recebe informação da data e tempo em que o descritivo foi inserido no lote.</w:t>
      </w:r>
    </w:p>
    <w:p w14:paraId="6278B948" w14:textId="77777777" w:rsidR="009B5624" w:rsidRDefault="009B5624" w:rsidP="009B5624">
      <w:pPr>
        <w:pStyle w:val="PargrafodaLista"/>
        <w:ind w:left="1440"/>
      </w:pPr>
    </w:p>
    <w:p w14:paraId="1D68DA72" w14:textId="77777777" w:rsidR="009B5624" w:rsidRDefault="009B5624" w:rsidP="009B5624">
      <w:pPr>
        <w:pStyle w:val="PargrafodaLista"/>
        <w:numPr>
          <w:ilvl w:val="0"/>
          <w:numId w:val="21"/>
        </w:numPr>
      </w:pPr>
      <w:proofErr w:type="spellStart"/>
      <w:r>
        <w:t>idLogin</w:t>
      </w:r>
      <w:proofErr w:type="spellEnd"/>
      <w:r>
        <w:t>: inteiro</w:t>
      </w:r>
    </w:p>
    <w:p w14:paraId="419366AE" w14:textId="0D15C0DA" w:rsidR="00CC7E33" w:rsidRDefault="009B5624" w:rsidP="009B5624">
      <w:pPr>
        <w:pStyle w:val="PargrafodaLista"/>
        <w:numPr>
          <w:ilvl w:val="1"/>
          <w:numId w:val="21"/>
        </w:numPr>
      </w:pPr>
      <w:r>
        <w:t>Recebe o identificador do utilizador que integra o documento no lote.</w:t>
      </w:r>
    </w:p>
    <w:p w14:paraId="4ED6FDF9" w14:textId="77777777" w:rsidR="00CC7E33" w:rsidRDefault="00CC7E33" w:rsidP="00CC7E33">
      <w:pPr>
        <w:pStyle w:val="Ttulo4"/>
      </w:pPr>
      <w:r>
        <w:t>Métodos:</w:t>
      </w:r>
    </w:p>
    <w:p w14:paraId="28DA0E5A" w14:textId="77777777" w:rsidR="00CC7E33" w:rsidRDefault="00CC7E33" w:rsidP="00CC7E33"/>
    <w:p w14:paraId="506564D1" w14:textId="68253774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Eliminar_Descritivo</w:t>
      </w:r>
      <w:proofErr w:type="spellEnd"/>
      <w:r w:rsidR="00CC7E33">
        <w:t>:</w:t>
      </w:r>
      <w:r>
        <w:t xml:space="preserve"> Função</w:t>
      </w:r>
    </w:p>
    <w:p w14:paraId="5CD982C3" w14:textId="49051FDC" w:rsidR="00CC7E33" w:rsidRDefault="00CC7E33" w:rsidP="00CC7E33">
      <w:pPr>
        <w:pStyle w:val="PargrafodaLista"/>
        <w:numPr>
          <w:ilvl w:val="1"/>
          <w:numId w:val="23"/>
        </w:numPr>
      </w:pPr>
      <w:r>
        <w:t xml:space="preserve">Executa procedimento </w:t>
      </w:r>
      <w:r w:rsidR="009B5624">
        <w:t>de eliminação de um descritivo associado a um lote.</w:t>
      </w:r>
    </w:p>
    <w:p w14:paraId="1F7A4EB4" w14:textId="77777777" w:rsidR="00CC7E33" w:rsidRDefault="00CC7E33" w:rsidP="00CC7E33">
      <w:pPr>
        <w:pStyle w:val="PargrafodaLista"/>
        <w:ind w:left="1440"/>
      </w:pPr>
      <w:r>
        <w:t xml:space="preserve"> </w:t>
      </w:r>
    </w:p>
    <w:p w14:paraId="322A1D64" w14:textId="3BDCD31E" w:rsidR="00CC7E33" w:rsidRDefault="009B5624" w:rsidP="00CC7E33">
      <w:pPr>
        <w:pStyle w:val="PargrafodaLista"/>
        <w:numPr>
          <w:ilvl w:val="0"/>
          <w:numId w:val="23"/>
        </w:numPr>
      </w:pPr>
      <w:proofErr w:type="spellStart"/>
      <w:r>
        <w:t>Inserir</w:t>
      </w:r>
      <w:r w:rsidR="00CC7E33">
        <w:t>_</w:t>
      </w:r>
      <w:r>
        <w:t>Descritivo</w:t>
      </w:r>
      <w:proofErr w:type="spellEnd"/>
      <w:r w:rsidR="00CC7E33">
        <w:t xml:space="preserve">: </w:t>
      </w:r>
      <w:r>
        <w:t>Função</w:t>
      </w:r>
    </w:p>
    <w:p w14:paraId="6DA3606C" w14:textId="473D6901" w:rsidR="0023068F" w:rsidRDefault="00CC7E33" w:rsidP="0023068F">
      <w:pPr>
        <w:pStyle w:val="PargrafodaLista"/>
        <w:numPr>
          <w:ilvl w:val="1"/>
          <w:numId w:val="23"/>
        </w:numPr>
      </w:pPr>
      <w:r>
        <w:t>Regista</w:t>
      </w:r>
      <w:r w:rsidR="009B5624">
        <w:t xml:space="preserve"> o descritivo associando o descritivo ao lote indicado.</w:t>
      </w:r>
    </w:p>
    <w:p w14:paraId="77342876" w14:textId="4BCE8D10" w:rsidR="00526ED6" w:rsidRDefault="00526ED6">
      <w:pPr>
        <w:spacing w:line="276" w:lineRule="auto"/>
      </w:pPr>
      <w:r>
        <w:br w:type="page"/>
      </w:r>
    </w:p>
    <w:p w14:paraId="6AE1DE3B" w14:textId="24131193" w:rsidR="00526ED6" w:rsidRDefault="00526ED6" w:rsidP="00526ED6">
      <w:pPr>
        <w:pStyle w:val="Ttulo3"/>
      </w:pPr>
      <w:r>
        <w:lastRenderedPageBreak/>
        <w:t>CLASSE: Documento_Classificado</w:t>
      </w:r>
    </w:p>
    <w:p w14:paraId="76177BAF" w14:textId="77777777" w:rsidR="00526ED6" w:rsidRDefault="00526ED6" w:rsidP="00526ED6"/>
    <w:p w14:paraId="7DF0EB52" w14:textId="77777777" w:rsidR="00526ED6" w:rsidRDefault="00526ED6" w:rsidP="00526ED6">
      <w:pPr>
        <w:pStyle w:val="Ttulo4"/>
      </w:pPr>
      <w:r>
        <w:t>Origem:</w:t>
      </w:r>
    </w:p>
    <w:p w14:paraId="1E80A7A5" w14:textId="77777777" w:rsidR="00526ED6" w:rsidRDefault="00526ED6" w:rsidP="00526ED6">
      <w:r>
        <w:t xml:space="preserve">Caso de uso 1 referente a integração de documentos em sistema, classe que guarda os documentos a serem categorizados afetos a um lote de categorização. </w:t>
      </w:r>
    </w:p>
    <w:p w14:paraId="48AC2C59" w14:textId="77777777" w:rsidR="00526ED6" w:rsidRDefault="00526ED6" w:rsidP="00526ED6">
      <w:pPr>
        <w:pStyle w:val="Ttulo4"/>
      </w:pPr>
      <w:r>
        <w:t>Função:</w:t>
      </w:r>
    </w:p>
    <w:p w14:paraId="102E3025" w14:textId="5455EBB7" w:rsidR="00526ED6" w:rsidRPr="0023068F" w:rsidRDefault="00526ED6" w:rsidP="00526ED6">
      <w:r>
        <w:t>Tem como função guardar a categorização (classificação) de todos os documentos integrados em um lote de categorização.</w:t>
      </w:r>
    </w:p>
    <w:p w14:paraId="56F9BECD" w14:textId="77777777" w:rsidR="00526ED6" w:rsidRDefault="00526ED6" w:rsidP="00526ED6">
      <w:pPr>
        <w:pStyle w:val="Ttulo4"/>
      </w:pPr>
      <w:r>
        <w:t>Atributos:</w:t>
      </w:r>
    </w:p>
    <w:p w14:paraId="4619A3A0" w14:textId="228CB6E1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3E37F8">
        <w:t>Integracao</w:t>
      </w:r>
      <w:proofErr w:type="spellEnd"/>
      <w:r>
        <w:t>: Inteiro</w:t>
      </w:r>
    </w:p>
    <w:p w14:paraId="60A71334" w14:textId="4387AEA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identificador ou </w:t>
      </w:r>
      <w:r w:rsidR="003E37F8">
        <w:t>guarda</w:t>
      </w:r>
      <w:r>
        <w:t xml:space="preserve"> o identificador do registo de </w:t>
      </w:r>
      <w:r w:rsidR="003E37F8">
        <w:t>integração do documento em registo de faturação</w:t>
      </w:r>
      <w:r>
        <w:t>.</w:t>
      </w:r>
      <w:r>
        <w:br/>
      </w:r>
    </w:p>
    <w:p w14:paraId="0498A92E" w14:textId="3A0C53B5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3E37F8">
        <w:t>DocumentoClassificado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6F9F03C7" w14:textId="6A3B61A3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</w:t>
      </w:r>
      <w:r>
        <w:t xml:space="preserve"> identificador do </w:t>
      </w:r>
      <w:r w:rsidR="003E37F8">
        <w:t>registo de classificação que foi integrado em registo de faturação</w:t>
      </w:r>
      <w:r>
        <w:t>.</w:t>
      </w:r>
    </w:p>
    <w:p w14:paraId="4260E0BB" w14:textId="77777777" w:rsidR="00526ED6" w:rsidRDefault="00526ED6" w:rsidP="00526ED6">
      <w:pPr>
        <w:pStyle w:val="PargrafodaLista"/>
        <w:ind w:left="1440"/>
      </w:pPr>
    </w:p>
    <w:p w14:paraId="199A2E18" w14:textId="39904CC1" w:rsidR="00526ED6" w:rsidRDefault="003E37F8" w:rsidP="00526ED6">
      <w:pPr>
        <w:pStyle w:val="PargrafodaLista"/>
        <w:numPr>
          <w:ilvl w:val="0"/>
          <w:numId w:val="21"/>
        </w:numPr>
      </w:pPr>
      <w:proofErr w:type="spellStart"/>
      <w:r>
        <w:t>id</w:t>
      </w:r>
      <w:r w:rsidR="00AA0563">
        <w:t>Factura</w:t>
      </w:r>
      <w:proofErr w:type="spellEnd"/>
      <w:r w:rsidR="00526ED6">
        <w:t xml:space="preserve">: </w:t>
      </w:r>
      <w:proofErr w:type="spellStart"/>
      <w:r w:rsidR="00526ED6">
        <w:t>Integer</w:t>
      </w:r>
      <w:proofErr w:type="spellEnd"/>
    </w:p>
    <w:p w14:paraId="1AD62F24" w14:textId="6F97BAA4" w:rsidR="00526ED6" w:rsidRDefault="00526ED6" w:rsidP="00AA0563">
      <w:pPr>
        <w:pStyle w:val="PargrafodaLista"/>
        <w:numPr>
          <w:ilvl w:val="1"/>
          <w:numId w:val="21"/>
        </w:numPr>
      </w:pPr>
      <w:r>
        <w:t>Recebe</w:t>
      </w:r>
      <w:r w:rsidR="003E37F8">
        <w:t xml:space="preserve"> ou guarda o identificador </w:t>
      </w:r>
      <w:r w:rsidR="00AA0563">
        <w:t xml:space="preserve">da fatura </w:t>
      </w:r>
      <w:r w:rsidR="003E37F8">
        <w:t>ao qual o registo de integração fica associado.</w:t>
      </w:r>
    </w:p>
    <w:p w14:paraId="6599D3DD" w14:textId="77777777" w:rsidR="00AA0563" w:rsidRDefault="00AA0563" w:rsidP="00AA0563">
      <w:pPr>
        <w:pStyle w:val="PargrafodaLista"/>
        <w:ind w:left="1440"/>
      </w:pPr>
    </w:p>
    <w:p w14:paraId="179E575A" w14:textId="67EDDC77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tiEstado</w:t>
      </w:r>
      <w:r w:rsidR="00AA0563">
        <w:t>Integracao</w:t>
      </w:r>
      <w:proofErr w:type="spellEnd"/>
      <w:r>
        <w:t>: Inteiro(byte)</w:t>
      </w:r>
    </w:p>
    <w:p w14:paraId="691D41DF" w14:textId="52CB811F" w:rsidR="00526ED6" w:rsidRDefault="00526ED6" w:rsidP="00526ED6">
      <w:pPr>
        <w:pStyle w:val="PargrafodaLista"/>
        <w:numPr>
          <w:ilvl w:val="1"/>
          <w:numId w:val="21"/>
        </w:numPr>
      </w:pPr>
      <w:r>
        <w:t>Recebe</w:t>
      </w:r>
      <w:r w:rsidR="00AA0563">
        <w:t xml:space="preserve"> ou guardo o estado da integração (ativo, anulado, pendente, etc..)</w:t>
      </w:r>
    </w:p>
    <w:p w14:paraId="4B295EA1" w14:textId="77777777" w:rsidR="00526ED6" w:rsidRDefault="00526ED6" w:rsidP="00526ED6">
      <w:pPr>
        <w:pStyle w:val="PargrafodaLista"/>
        <w:ind w:left="1440"/>
      </w:pPr>
    </w:p>
    <w:p w14:paraId="309CD2F6" w14:textId="77777777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0B5607A7" w14:textId="7CB98341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</w:t>
      </w:r>
      <w:r w:rsidR="00376E96">
        <w:t xml:space="preserve"> o registo foi gerado</w:t>
      </w:r>
      <w:r>
        <w:t>.</w:t>
      </w:r>
    </w:p>
    <w:p w14:paraId="7E7054CD" w14:textId="77777777" w:rsidR="00526ED6" w:rsidRDefault="00526ED6" w:rsidP="00526ED6">
      <w:pPr>
        <w:pStyle w:val="PargrafodaLista"/>
        <w:ind w:left="1440"/>
      </w:pPr>
    </w:p>
    <w:p w14:paraId="36723316" w14:textId="479EE779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idLoginRegisto</w:t>
      </w:r>
      <w:proofErr w:type="spellEnd"/>
      <w:r>
        <w:t>: inteiro</w:t>
      </w:r>
    </w:p>
    <w:p w14:paraId="561E9B26" w14:textId="5671AAB6" w:rsidR="00526ED6" w:rsidRDefault="00526ED6" w:rsidP="00526ED6">
      <w:pPr>
        <w:pStyle w:val="PargrafodaLista"/>
        <w:numPr>
          <w:ilvl w:val="1"/>
          <w:numId w:val="21"/>
        </w:numPr>
      </w:pPr>
      <w:r>
        <w:t xml:space="preserve">Recebe o identificador do utilizador que impulsionou a </w:t>
      </w:r>
      <w:r w:rsidR="00AA0563">
        <w:t>integração</w:t>
      </w:r>
      <w:r>
        <w:t>.</w:t>
      </w:r>
    </w:p>
    <w:p w14:paraId="3D778365" w14:textId="77777777" w:rsidR="00526ED6" w:rsidRDefault="00526ED6" w:rsidP="00526ED6">
      <w:pPr>
        <w:pStyle w:val="PargrafodaLista"/>
        <w:ind w:left="1440"/>
      </w:pPr>
    </w:p>
    <w:p w14:paraId="6F32D792" w14:textId="19926DFF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dt</w:t>
      </w:r>
      <w:r w:rsidR="00376E96">
        <w:t>AlterEstado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0C84E2EB" w14:textId="104FA0F3" w:rsidR="00526ED6" w:rsidRDefault="00526ED6" w:rsidP="00526ED6">
      <w:pPr>
        <w:pStyle w:val="PargrafodaLista"/>
        <w:numPr>
          <w:ilvl w:val="1"/>
          <w:numId w:val="21"/>
        </w:numPr>
      </w:pPr>
      <w:r>
        <w:t>Recebe informação da data e tempo em que o</w:t>
      </w:r>
      <w:r w:rsidR="00376E96">
        <w:t xml:space="preserve"> estado do registo sofreu a sua </w:t>
      </w:r>
      <w:r w:rsidR="00AA0563">
        <w:t>última</w:t>
      </w:r>
      <w:r w:rsidR="00376E96">
        <w:t xml:space="preserve"> alteração</w:t>
      </w:r>
      <w:r>
        <w:t>.</w:t>
      </w:r>
    </w:p>
    <w:p w14:paraId="610213FB" w14:textId="77777777" w:rsidR="00526ED6" w:rsidRDefault="00526ED6" w:rsidP="00526ED6">
      <w:pPr>
        <w:pStyle w:val="PargrafodaLista"/>
        <w:ind w:left="1440"/>
      </w:pPr>
    </w:p>
    <w:p w14:paraId="27C57062" w14:textId="3333AD9F" w:rsidR="00526ED6" w:rsidRDefault="00526ED6" w:rsidP="00526ED6">
      <w:pPr>
        <w:pStyle w:val="PargrafodaLista"/>
        <w:numPr>
          <w:ilvl w:val="0"/>
          <w:numId w:val="21"/>
        </w:numPr>
      </w:pPr>
      <w:proofErr w:type="spellStart"/>
      <w:r>
        <w:t>idLogin</w:t>
      </w:r>
      <w:r w:rsidR="00376E96">
        <w:t>Estado</w:t>
      </w:r>
      <w:proofErr w:type="spellEnd"/>
      <w:r>
        <w:t>: inteiro</w:t>
      </w:r>
    </w:p>
    <w:p w14:paraId="5C751E2A" w14:textId="40B706F9" w:rsidR="00526ED6" w:rsidRDefault="00526ED6" w:rsidP="00526ED6">
      <w:pPr>
        <w:pStyle w:val="PargrafodaLista"/>
        <w:numPr>
          <w:ilvl w:val="1"/>
          <w:numId w:val="21"/>
        </w:numPr>
      </w:pPr>
      <w:r>
        <w:t>Recebe o identificador do utilizador que</w:t>
      </w:r>
      <w:r w:rsidR="00376E96">
        <w:t xml:space="preserve"> executou a </w:t>
      </w:r>
      <w:r w:rsidR="00AA0563">
        <w:t>última</w:t>
      </w:r>
      <w:r w:rsidR="00376E96">
        <w:t xml:space="preserve"> alteração de estado</w:t>
      </w:r>
      <w:r>
        <w:t>.</w:t>
      </w:r>
    </w:p>
    <w:p w14:paraId="552B4A40" w14:textId="74E8139D" w:rsidR="00AA0563" w:rsidRDefault="00AA0563">
      <w:pPr>
        <w:spacing w:line="276" w:lineRule="auto"/>
        <w:rPr>
          <w:rFonts w:asciiTheme="majorHAnsi" w:eastAsiaTheme="majorEastAsia" w:hAnsiTheme="majorHAnsi" w:cstheme="majorBidi"/>
          <w:bCs/>
          <w:i/>
          <w:iCs/>
          <w:color w:val="7A7A7A" w:themeColor="accent1"/>
        </w:rPr>
      </w:pPr>
      <w:r>
        <w:br w:type="page"/>
      </w:r>
    </w:p>
    <w:p w14:paraId="37BB161B" w14:textId="7BA9D516" w:rsidR="00526ED6" w:rsidRDefault="00526ED6" w:rsidP="00AA0563">
      <w:pPr>
        <w:pStyle w:val="Ttulo4"/>
      </w:pPr>
      <w:r>
        <w:lastRenderedPageBreak/>
        <w:t>Métodos:</w:t>
      </w:r>
      <w:r w:rsidR="00AA0563">
        <w:br/>
      </w:r>
    </w:p>
    <w:p w14:paraId="1F4BDE54" w14:textId="06045A48" w:rsidR="00526ED6" w:rsidRDefault="00AF4339" w:rsidP="00526ED6">
      <w:pPr>
        <w:pStyle w:val="PargrafodaLista"/>
        <w:numPr>
          <w:ilvl w:val="0"/>
          <w:numId w:val="23"/>
        </w:numPr>
      </w:pPr>
      <w:proofErr w:type="spellStart"/>
      <w:r>
        <w:t>Altera_Estado_</w:t>
      </w:r>
      <w:r w:rsidR="00AA0563">
        <w:t>Integracao</w:t>
      </w:r>
      <w:r w:rsidR="00526ED6">
        <w:t>:</w:t>
      </w:r>
      <w:r w:rsidR="00AA0563">
        <w:t>Função</w:t>
      </w:r>
      <w:proofErr w:type="spellEnd"/>
    </w:p>
    <w:p w14:paraId="380372E5" w14:textId="00BC8787" w:rsidR="00D164B8" w:rsidRDefault="00AF4339" w:rsidP="00D164B8">
      <w:pPr>
        <w:pStyle w:val="PargrafodaLista"/>
        <w:numPr>
          <w:ilvl w:val="1"/>
          <w:numId w:val="23"/>
        </w:numPr>
      </w:pPr>
      <w:r>
        <w:t>Executa procedimento de alteração do estado do registo</w:t>
      </w:r>
      <w:r w:rsidR="00526ED6">
        <w:t>.</w:t>
      </w:r>
    </w:p>
    <w:p w14:paraId="58D200D4" w14:textId="77777777" w:rsidR="00D164B8" w:rsidRDefault="00D164B8" w:rsidP="00D164B8">
      <w:pPr>
        <w:pStyle w:val="PargrafodaLista"/>
        <w:ind w:left="1440"/>
      </w:pPr>
    </w:p>
    <w:p w14:paraId="56305415" w14:textId="0FF2BCCA" w:rsidR="00D164B8" w:rsidRDefault="00AA0563" w:rsidP="00D164B8">
      <w:pPr>
        <w:pStyle w:val="PargrafodaLista"/>
        <w:numPr>
          <w:ilvl w:val="0"/>
          <w:numId w:val="23"/>
        </w:numPr>
      </w:pPr>
      <w:proofErr w:type="spellStart"/>
      <w:r>
        <w:t>Regista_Dados_Integracao</w:t>
      </w:r>
      <w:r w:rsidR="00D164B8">
        <w:t>_Documento</w:t>
      </w:r>
      <w:proofErr w:type="spellEnd"/>
      <w:r w:rsidR="00D164B8">
        <w:t xml:space="preserve">: </w:t>
      </w:r>
      <w:r>
        <w:t>Função</w:t>
      </w:r>
    </w:p>
    <w:p w14:paraId="7847F7B7" w14:textId="580D8ED5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</w:t>
      </w:r>
      <w:r w:rsidR="00AA0563">
        <w:t>registo dos dados de integração de um documento classificado</w:t>
      </w:r>
      <w:r>
        <w:t>.</w:t>
      </w:r>
    </w:p>
    <w:p w14:paraId="345CF5CA" w14:textId="77777777" w:rsidR="00D164B8" w:rsidRDefault="00D164B8" w:rsidP="00D164B8">
      <w:pPr>
        <w:pStyle w:val="PargrafodaLista"/>
        <w:ind w:left="1440"/>
      </w:pPr>
    </w:p>
    <w:p w14:paraId="1091CBFD" w14:textId="61444507" w:rsidR="00D164B8" w:rsidRDefault="00934E89" w:rsidP="00D164B8">
      <w:pPr>
        <w:pStyle w:val="PargrafodaLista"/>
        <w:numPr>
          <w:ilvl w:val="0"/>
          <w:numId w:val="23"/>
        </w:numPr>
      </w:pPr>
      <w:proofErr w:type="spellStart"/>
      <w:r>
        <w:t>Altera_Dad</w:t>
      </w:r>
      <w:r w:rsidR="00D164B8">
        <w:t>o</w:t>
      </w:r>
      <w:r>
        <w:t>s_Integracao</w:t>
      </w:r>
      <w:proofErr w:type="spellEnd"/>
      <w:r w:rsidR="00D164B8">
        <w:t xml:space="preserve">: </w:t>
      </w:r>
      <w:r>
        <w:t>Função</w:t>
      </w:r>
    </w:p>
    <w:p w14:paraId="2B4EC146" w14:textId="242608F9" w:rsidR="00D164B8" w:rsidRDefault="00D164B8" w:rsidP="00934E89">
      <w:pPr>
        <w:pStyle w:val="PargrafodaLista"/>
        <w:numPr>
          <w:ilvl w:val="1"/>
          <w:numId w:val="23"/>
        </w:numPr>
      </w:pPr>
      <w:r>
        <w:t>Executa procedimento de</w:t>
      </w:r>
      <w:r w:rsidR="00934E89">
        <w:t xml:space="preserve"> atualização dos dados de integração de um documento classificado</w:t>
      </w:r>
      <w:r>
        <w:t>.</w:t>
      </w:r>
    </w:p>
    <w:p w14:paraId="570ABC10" w14:textId="77777777" w:rsidR="00934E89" w:rsidRDefault="00934E89" w:rsidP="00934E89">
      <w:pPr>
        <w:pStyle w:val="PargrafodaLista"/>
      </w:pPr>
    </w:p>
    <w:p w14:paraId="3DC8969D" w14:textId="311BAD0A" w:rsidR="00D164B8" w:rsidRDefault="00D164B8" w:rsidP="00D164B8">
      <w:pPr>
        <w:pStyle w:val="PargrafodaLista"/>
        <w:numPr>
          <w:ilvl w:val="0"/>
          <w:numId w:val="23"/>
        </w:numPr>
      </w:pPr>
      <w:proofErr w:type="spellStart"/>
      <w:r>
        <w:t>Extracao_Listagem_Central:Rotina</w:t>
      </w:r>
      <w:proofErr w:type="spellEnd"/>
    </w:p>
    <w:p w14:paraId="11D1E07D" w14:textId="22150410" w:rsidR="00D164B8" w:rsidRDefault="00D164B8" w:rsidP="00D164B8">
      <w:pPr>
        <w:pStyle w:val="PargrafodaLista"/>
        <w:numPr>
          <w:ilvl w:val="1"/>
          <w:numId w:val="23"/>
        </w:numPr>
      </w:pPr>
      <w:r>
        <w:t>Executa procedimento de listagem de documentos na ótica da gestão central, em determinados critérios de pesquisa.</w:t>
      </w:r>
    </w:p>
    <w:p w14:paraId="3E00B7C9" w14:textId="77777777" w:rsidR="00934E89" w:rsidRDefault="00934E89" w:rsidP="00934E89">
      <w:pPr>
        <w:pStyle w:val="PargrafodaLista"/>
        <w:ind w:left="1440"/>
      </w:pPr>
    </w:p>
    <w:p w14:paraId="247B65F5" w14:textId="62DCFEFD" w:rsidR="00D164B8" w:rsidRDefault="00D164B8" w:rsidP="00D164B8">
      <w:pPr>
        <w:pStyle w:val="PargrafodaLista"/>
        <w:numPr>
          <w:ilvl w:val="0"/>
          <w:numId w:val="23"/>
        </w:numPr>
      </w:pPr>
      <w:proofErr w:type="spellStart"/>
      <w:r>
        <w:t>Extracao_Listagem_</w:t>
      </w:r>
      <w:r>
        <w:t>Tribunal</w:t>
      </w:r>
      <w:r>
        <w:t>:Rotina</w:t>
      </w:r>
      <w:proofErr w:type="spellEnd"/>
    </w:p>
    <w:p w14:paraId="2D0320CD" w14:textId="708FF81C" w:rsidR="00D164B8" w:rsidRDefault="00D164B8" w:rsidP="00D164B8">
      <w:pPr>
        <w:pStyle w:val="PargrafodaLista"/>
        <w:numPr>
          <w:ilvl w:val="1"/>
          <w:numId w:val="23"/>
        </w:numPr>
      </w:pPr>
      <w:r>
        <w:t xml:space="preserve">Executa procedimento de listagem de documentos na </w:t>
      </w:r>
      <w:r>
        <w:t>ótica do tribunal</w:t>
      </w:r>
      <w:r>
        <w:t>, em determinados critérios de pesquisa.</w:t>
      </w:r>
    </w:p>
    <w:p w14:paraId="3C3B7E36" w14:textId="5E2E4FFE" w:rsidR="00D164B8" w:rsidRDefault="00D164B8">
      <w:pPr>
        <w:spacing w:line="276" w:lineRule="auto"/>
      </w:pPr>
      <w:r>
        <w:br w:type="page"/>
      </w:r>
    </w:p>
    <w:p w14:paraId="400B2267" w14:textId="03C9EFEA" w:rsidR="004D0310" w:rsidRDefault="004D0310" w:rsidP="004D0310">
      <w:pPr>
        <w:pStyle w:val="Ttulo3"/>
      </w:pPr>
      <w:r>
        <w:lastRenderedPageBreak/>
        <w:t xml:space="preserve">CLASSE: </w:t>
      </w:r>
      <w:r>
        <w:t>Integracao</w:t>
      </w:r>
      <w:r>
        <w:t>_</w:t>
      </w:r>
      <w:r>
        <w:t>FACTURACAO</w:t>
      </w:r>
    </w:p>
    <w:p w14:paraId="0633A176" w14:textId="77777777" w:rsidR="004D0310" w:rsidRDefault="004D0310" w:rsidP="004D0310"/>
    <w:p w14:paraId="05C5EFC2" w14:textId="77777777" w:rsidR="004D0310" w:rsidRDefault="004D0310" w:rsidP="004D0310">
      <w:pPr>
        <w:pStyle w:val="Ttulo4"/>
      </w:pPr>
      <w:r>
        <w:t>Origem:</w:t>
      </w:r>
    </w:p>
    <w:p w14:paraId="34FC23F5" w14:textId="59AA3946" w:rsidR="000C7790" w:rsidRDefault="000C7790" w:rsidP="004D0310">
      <w:r>
        <w:t>Não provem de nenhum caso de uso anteriormente identificado de forma direta, a</w:t>
      </w:r>
      <w:r w:rsidR="004D0310">
        <w:t xml:space="preserve"> </w:t>
      </w:r>
      <w:r>
        <w:t>existência desta provem da necessidade de gerir se o documento categorizado se encontra ou não registado em documento de faturação.</w:t>
      </w:r>
    </w:p>
    <w:p w14:paraId="24F97706" w14:textId="77777777" w:rsidR="004D0310" w:rsidRDefault="004D0310" w:rsidP="004D0310">
      <w:pPr>
        <w:pStyle w:val="Ttulo4"/>
      </w:pPr>
      <w:r>
        <w:t>Função:</w:t>
      </w:r>
    </w:p>
    <w:p w14:paraId="1157F4BA" w14:textId="7FB0DC30" w:rsidR="004D0310" w:rsidRPr="0023068F" w:rsidRDefault="004D0310" w:rsidP="004D0310">
      <w:r>
        <w:t>Tem como função</w:t>
      </w:r>
      <w:r w:rsidR="000C7790">
        <w:t xml:space="preserve"> e gerir o estado dos documentos categorizados, nomeadamente saber em que registo de fatura o documento foi incluído</w:t>
      </w:r>
      <w:r>
        <w:t>.</w:t>
      </w:r>
    </w:p>
    <w:p w14:paraId="76544B59" w14:textId="77777777" w:rsidR="004D0310" w:rsidRDefault="004D0310" w:rsidP="004D0310">
      <w:pPr>
        <w:pStyle w:val="Ttulo4"/>
      </w:pPr>
      <w:r>
        <w:t>Atributos:</w:t>
      </w:r>
    </w:p>
    <w:p w14:paraId="1ADB95FD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idClassificacao</w:t>
      </w:r>
      <w:proofErr w:type="spellEnd"/>
      <w:r>
        <w:t>: Inteiro</w:t>
      </w:r>
    </w:p>
    <w:p w14:paraId="7515B9BD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identificador ou indica o identificador do registo de categorização.</w:t>
      </w:r>
      <w:r>
        <w:br/>
      </w:r>
    </w:p>
    <w:p w14:paraId="5D8375A7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idBinario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17457A6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binário categorizado.</w:t>
      </w:r>
    </w:p>
    <w:p w14:paraId="5F74DEF6" w14:textId="77777777" w:rsidR="004D0310" w:rsidRDefault="004D0310" w:rsidP="004D0310">
      <w:pPr>
        <w:pStyle w:val="PargrafodaLista"/>
        <w:ind w:left="1440"/>
      </w:pPr>
    </w:p>
    <w:p w14:paraId="219A69A6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iCodigoServico</w:t>
      </w:r>
      <w:proofErr w:type="spellEnd"/>
      <w:r>
        <w:t xml:space="preserve">: </w:t>
      </w:r>
      <w:proofErr w:type="spellStart"/>
      <w:r>
        <w:t>Integer</w:t>
      </w:r>
      <w:proofErr w:type="spellEnd"/>
    </w:p>
    <w:p w14:paraId="3BD3B675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resultado da categorização (código de serviço ao qual o documento pertence).</w:t>
      </w:r>
    </w:p>
    <w:p w14:paraId="440B8656" w14:textId="77777777" w:rsidR="004D0310" w:rsidRDefault="004D0310" w:rsidP="004D0310">
      <w:pPr>
        <w:pStyle w:val="PargrafodaLista"/>
      </w:pPr>
    </w:p>
    <w:p w14:paraId="092D774C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dtClassificacao</w:t>
      </w:r>
      <w:proofErr w:type="spellEnd"/>
      <w:r>
        <w:t>: Date</w:t>
      </w:r>
    </w:p>
    <w:p w14:paraId="30466139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em que o documento foi categorizado.</w:t>
      </w:r>
    </w:p>
    <w:p w14:paraId="170C8D8B" w14:textId="77777777" w:rsidR="004D0310" w:rsidRDefault="004D0310" w:rsidP="004D0310">
      <w:pPr>
        <w:pStyle w:val="PargrafodaLista"/>
        <w:ind w:left="1440"/>
      </w:pPr>
    </w:p>
    <w:p w14:paraId="579ECC0F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tiEstadoRegisto</w:t>
      </w:r>
      <w:proofErr w:type="spellEnd"/>
      <w:r>
        <w:t>: inteiro (byte)</w:t>
      </w:r>
    </w:p>
    <w:p w14:paraId="02074EFE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do registo de categorização.</w:t>
      </w:r>
    </w:p>
    <w:p w14:paraId="6D6E1D32" w14:textId="77777777" w:rsidR="004D0310" w:rsidRDefault="004D0310" w:rsidP="004D0310">
      <w:pPr>
        <w:pStyle w:val="PargrafodaLista"/>
        <w:ind w:left="1440"/>
      </w:pPr>
    </w:p>
    <w:p w14:paraId="3462E67A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tiEstadoClassificacao</w:t>
      </w:r>
      <w:proofErr w:type="spellEnd"/>
      <w:r>
        <w:t>: Inteiro(byte)</w:t>
      </w:r>
    </w:p>
    <w:p w14:paraId="5130A2AC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estado da categorização.</w:t>
      </w:r>
    </w:p>
    <w:p w14:paraId="51DD7DD8" w14:textId="77777777" w:rsidR="004D0310" w:rsidRDefault="004D0310" w:rsidP="004D0310">
      <w:pPr>
        <w:pStyle w:val="PargrafodaLista"/>
        <w:ind w:left="1440"/>
      </w:pPr>
    </w:p>
    <w:p w14:paraId="3931ADBF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dtRegisto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41E34FE7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registo foi gerado.</w:t>
      </w:r>
    </w:p>
    <w:p w14:paraId="487D30C0" w14:textId="77777777" w:rsidR="004D0310" w:rsidRDefault="004D0310" w:rsidP="004D0310">
      <w:pPr>
        <w:pStyle w:val="PargrafodaLista"/>
        <w:ind w:left="1440"/>
      </w:pPr>
    </w:p>
    <w:p w14:paraId="05C41BCE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idLoginRegisto</w:t>
      </w:r>
      <w:proofErr w:type="spellEnd"/>
      <w:r>
        <w:t>: inteiro</w:t>
      </w:r>
    </w:p>
    <w:p w14:paraId="4F6B7072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impulsionou a categorização.</w:t>
      </w:r>
    </w:p>
    <w:p w14:paraId="67C5B19C" w14:textId="77777777" w:rsidR="004D0310" w:rsidRDefault="004D0310" w:rsidP="004D0310">
      <w:pPr>
        <w:pStyle w:val="PargrafodaLista"/>
        <w:ind w:left="1440"/>
      </w:pPr>
    </w:p>
    <w:p w14:paraId="263B929A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dtAlterEstado</w:t>
      </w:r>
      <w:proofErr w:type="spellEnd"/>
      <w:r>
        <w:t xml:space="preserve">: </w:t>
      </w:r>
      <w:proofErr w:type="spellStart"/>
      <w:r>
        <w:t>Datetime</w:t>
      </w:r>
      <w:proofErr w:type="spellEnd"/>
    </w:p>
    <w:p w14:paraId="5673EB1F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informação da data e tempo em que o estado do registo sofreu a sua ultima alteração.</w:t>
      </w:r>
    </w:p>
    <w:p w14:paraId="380FE18C" w14:textId="77777777" w:rsidR="004D0310" w:rsidRDefault="004D0310" w:rsidP="004D0310">
      <w:pPr>
        <w:pStyle w:val="PargrafodaLista"/>
        <w:ind w:left="1440"/>
      </w:pPr>
    </w:p>
    <w:p w14:paraId="544C972B" w14:textId="77777777" w:rsidR="004D0310" w:rsidRDefault="004D0310" w:rsidP="004D0310">
      <w:pPr>
        <w:pStyle w:val="PargrafodaLista"/>
        <w:numPr>
          <w:ilvl w:val="0"/>
          <w:numId w:val="21"/>
        </w:numPr>
      </w:pPr>
      <w:proofErr w:type="spellStart"/>
      <w:r>
        <w:t>idLoginEstado</w:t>
      </w:r>
      <w:proofErr w:type="spellEnd"/>
      <w:r>
        <w:t>: inteiro</w:t>
      </w:r>
    </w:p>
    <w:p w14:paraId="19502843" w14:textId="77777777" w:rsidR="004D0310" w:rsidRDefault="004D0310" w:rsidP="004D0310">
      <w:pPr>
        <w:pStyle w:val="PargrafodaLista"/>
        <w:numPr>
          <w:ilvl w:val="1"/>
          <w:numId w:val="21"/>
        </w:numPr>
      </w:pPr>
      <w:r>
        <w:t>Recebe o identificador do utilizador que executou a ultima alteração de estado.</w:t>
      </w:r>
    </w:p>
    <w:p w14:paraId="33254B70" w14:textId="77777777" w:rsidR="004D0310" w:rsidRDefault="004D0310" w:rsidP="004D0310">
      <w:pPr>
        <w:pStyle w:val="PargrafodaLista"/>
      </w:pPr>
    </w:p>
    <w:p w14:paraId="38CBCAE6" w14:textId="77777777" w:rsidR="004D0310" w:rsidRDefault="004D0310" w:rsidP="004D0310">
      <w:pPr>
        <w:pStyle w:val="PargrafodaLista"/>
      </w:pPr>
    </w:p>
    <w:p w14:paraId="7D33B0C5" w14:textId="77777777" w:rsidR="004D0310" w:rsidRDefault="004D0310" w:rsidP="004D0310">
      <w:pPr>
        <w:pStyle w:val="PargrafodaLista"/>
      </w:pPr>
    </w:p>
    <w:p w14:paraId="43115FE4" w14:textId="77777777" w:rsidR="004D0310" w:rsidRDefault="004D0310" w:rsidP="004D0310">
      <w:pPr>
        <w:pStyle w:val="Ttulo4"/>
      </w:pPr>
      <w:r>
        <w:lastRenderedPageBreak/>
        <w:t>Métodos:</w:t>
      </w:r>
    </w:p>
    <w:p w14:paraId="0C987E14" w14:textId="77777777" w:rsidR="004D0310" w:rsidRDefault="004D0310" w:rsidP="004D0310"/>
    <w:p w14:paraId="51298D59" w14:textId="77777777" w:rsidR="004D0310" w:rsidRDefault="004D0310" w:rsidP="004D0310">
      <w:pPr>
        <w:pStyle w:val="PargrafodaLista"/>
        <w:numPr>
          <w:ilvl w:val="0"/>
          <w:numId w:val="23"/>
        </w:numPr>
      </w:pPr>
      <w:proofErr w:type="spellStart"/>
      <w:r>
        <w:t>Alterar_Estado_Registo</w:t>
      </w:r>
      <w:proofErr w:type="spellEnd"/>
      <w:r>
        <w:t>: Rotina</w:t>
      </w:r>
    </w:p>
    <w:p w14:paraId="42205F21" w14:textId="77777777" w:rsidR="004D0310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de registo de categorização.</w:t>
      </w:r>
    </w:p>
    <w:p w14:paraId="6EEE5FFC" w14:textId="77777777" w:rsidR="004D0310" w:rsidRDefault="004D0310" w:rsidP="004D0310">
      <w:pPr>
        <w:pStyle w:val="PargrafodaLista"/>
        <w:ind w:left="1440"/>
      </w:pPr>
      <w:r>
        <w:t xml:space="preserve"> </w:t>
      </w:r>
    </w:p>
    <w:p w14:paraId="49E52F12" w14:textId="77777777" w:rsidR="004D0310" w:rsidRDefault="004D0310" w:rsidP="004D0310">
      <w:pPr>
        <w:pStyle w:val="PargrafodaLista"/>
        <w:numPr>
          <w:ilvl w:val="0"/>
          <w:numId w:val="23"/>
        </w:numPr>
      </w:pPr>
      <w:proofErr w:type="spellStart"/>
      <w:r>
        <w:t>Altera_Estado_Classificação</w:t>
      </w:r>
      <w:proofErr w:type="spellEnd"/>
      <w:r>
        <w:t>: Função</w:t>
      </w:r>
    </w:p>
    <w:p w14:paraId="784BAE5C" w14:textId="77777777" w:rsidR="004D0310" w:rsidRPr="0023068F" w:rsidRDefault="004D0310" w:rsidP="004D0310">
      <w:pPr>
        <w:pStyle w:val="PargrafodaLista"/>
        <w:numPr>
          <w:ilvl w:val="1"/>
          <w:numId w:val="23"/>
        </w:numPr>
      </w:pPr>
      <w:r>
        <w:t>Executa procedimento de alteração do estado do registo.</w:t>
      </w:r>
    </w:p>
    <w:p w14:paraId="0A6D040C" w14:textId="77777777" w:rsidR="004D0310" w:rsidRPr="0023068F" w:rsidRDefault="004D0310" w:rsidP="004D0310"/>
    <w:p w14:paraId="4E068324" w14:textId="77777777" w:rsidR="00526ED6" w:rsidRPr="0023068F" w:rsidRDefault="00526ED6" w:rsidP="00526ED6"/>
    <w:sectPr w:rsidR="00526ED6" w:rsidRPr="0023068F">
      <w:footerReference w:type="default" r:id="rId2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F5504" w14:textId="77777777" w:rsidR="000F607F" w:rsidRDefault="000F607F">
      <w:pPr>
        <w:spacing w:after="0" w:line="240" w:lineRule="auto"/>
      </w:pPr>
      <w:r>
        <w:separator/>
      </w:r>
    </w:p>
  </w:endnote>
  <w:endnote w:type="continuationSeparator" w:id="0">
    <w:p w14:paraId="4616D453" w14:textId="77777777" w:rsidR="000F607F" w:rsidRDefault="000F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6D68" w14:textId="77777777" w:rsidR="00963FED" w:rsidRDefault="00000000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F5C89E" wp14:editId="221E2ABE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168AE" w14:textId="77777777" w:rsidR="00963FED" w:rsidRDefault="00963FED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5AF5C89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0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4D8168AE" w14:textId="77777777" w:rsidR="00963FED" w:rsidRDefault="00963FED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5A9097" wp14:editId="7F69DB53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302DD" w14:textId="77777777" w:rsidR="00963FED" w:rsidRDefault="00000000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9097" id="Caixa de Texto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3EC302DD" w14:textId="77777777" w:rsidR="00963FED" w:rsidRDefault="00000000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B1003B4" wp14:editId="506AD04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50DFA473">
            <v:rect id="Rectângulo 4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spid="_x0000_s1026" filled="f" strokecolor="black [3213]" w14:anchorId="741A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G/tOlUcAgAAJQQAAA4AAAAAAAAAAAAAAAAALgIAAGRycy9lMm9Eb2MueG1sUEsBAi0A&#10;FAAGAAgAAAAhACEu3TrdAAAABwEAAA8AAAAAAAAAAAAAAAAAdgQAAGRycy9kb3ducmV2LnhtbFBL&#10;BQYAAAAABAAEAPMAAACA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CC617DB" wp14:editId="468DE60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43B7A2B3">
            <v:rect id="Rectângulo 8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spid="_x0000_s1026" fillcolor="black [3213]" stroked="f" w14:anchorId="6EC3B4D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BE8098" wp14:editId="4358303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 xmlns:w16du="http://schemas.microsoft.com/office/word/2023/wordml/word16du" xmlns:a="http://schemas.openxmlformats.org/drawingml/2006/main" xmlns:a14="http://schemas.microsoft.com/office/drawing/2010/main">
          <w:pict w14:anchorId="0CB0FD5D">
            <v:rect id="Rectângulo 9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spid="_x0000_s1026" fillcolor="#d1282e [3215]" stroked="f" w14:anchorId="2D9A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1AC17" w14:textId="77777777" w:rsidR="000F607F" w:rsidRDefault="000F607F">
      <w:pPr>
        <w:spacing w:after="0" w:line="240" w:lineRule="auto"/>
      </w:pPr>
      <w:r>
        <w:separator/>
      </w:r>
    </w:p>
  </w:footnote>
  <w:footnote w:type="continuationSeparator" w:id="0">
    <w:p w14:paraId="073FE326" w14:textId="77777777" w:rsidR="000F607F" w:rsidRDefault="000F607F">
      <w:pPr>
        <w:spacing w:after="0" w:line="240" w:lineRule="auto"/>
      </w:pPr>
      <w:r>
        <w:continuationSeparator/>
      </w:r>
    </w:p>
  </w:footnote>
  <w:footnote w:id="1">
    <w:p w14:paraId="3DC1C0C5" w14:textId="0953E19E" w:rsidR="004F43EA" w:rsidRDefault="004F43E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F43EA">
        <w:rPr>
          <w:sz w:val="16"/>
          <w:szCs w:val="16"/>
        </w:rPr>
        <w:t>Explicado em definição do problema e na definição do pretendido.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BA1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B3E"/>
    <w:multiLevelType w:val="hybridMultilevel"/>
    <w:tmpl w:val="5E2089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A1199"/>
    <w:multiLevelType w:val="hybridMultilevel"/>
    <w:tmpl w:val="9ADA13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75C94"/>
    <w:multiLevelType w:val="hybridMultilevel"/>
    <w:tmpl w:val="CE1A3C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B5F17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A45BF"/>
    <w:multiLevelType w:val="hybridMultilevel"/>
    <w:tmpl w:val="D4623A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F76EB"/>
    <w:multiLevelType w:val="hybridMultilevel"/>
    <w:tmpl w:val="CBA2AF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1057F"/>
    <w:multiLevelType w:val="hybridMultilevel"/>
    <w:tmpl w:val="38045D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31396"/>
    <w:multiLevelType w:val="hybridMultilevel"/>
    <w:tmpl w:val="09FA0D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3A48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B21D6"/>
    <w:multiLevelType w:val="hybridMultilevel"/>
    <w:tmpl w:val="9D622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ED0327"/>
    <w:multiLevelType w:val="hybridMultilevel"/>
    <w:tmpl w:val="B1BE5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4409"/>
    <w:multiLevelType w:val="hybridMultilevel"/>
    <w:tmpl w:val="A10847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75576"/>
    <w:multiLevelType w:val="hybridMultilevel"/>
    <w:tmpl w:val="353817C2"/>
    <w:lvl w:ilvl="0" w:tplc="0816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14" w15:restartNumberingAfterBreak="0">
    <w:nsid w:val="57FA496F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7513EF"/>
    <w:multiLevelType w:val="hybridMultilevel"/>
    <w:tmpl w:val="69AA2C1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B0606"/>
    <w:multiLevelType w:val="hybridMultilevel"/>
    <w:tmpl w:val="96C8D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2A1F52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155A2"/>
    <w:multiLevelType w:val="hybridMultilevel"/>
    <w:tmpl w:val="DA162F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2E1D87"/>
    <w:multiLevelType w:val="hybridMultilevel"/>
    <w:tmpl w:val="151A0A1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713B6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9758C"/>
    <w:multiLevelType w:val="hybridMultilevel"/>
    <w:tmpl w:val="B1BE58C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78BE"/>
    <w:multiLevelType w:val="hybridMultilevel"/>
    <w:tmpl w:val="69AA2C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329922">
    <w:abstractNumId w:val="7"/>
  </w:num>
  <w:num w:numId="2" w16cid:durableId="1360161863">
    <w:abstractNumId w:val="3"/>
  </w:num>
  <w:num w:numId="3" w16cid:durableId="976229851">
    <w:abstractNumId w:val="2"/>
  </w:num>
  <w:num w:numId="4" w16cid:durableId="846363932">
    <w:abstractNumId w:val="21"/>
  </w:num>
  <w:num w:numId="5" w16cid:durableId="532038992">
    <w:abstractNumId w:val="8"/>
  </w:num>
  <w:num w:numId="6" w16cid:durableId="2077899305">
    <w:abstractNumId w:val="1"/>
  </w:num>
  <w:num w:numId="7" w16cid:durableId="1965192483">
    <w:abstractNumId w:val="15"/>
  </w:num>
  <w:num w:numId="8" w16cid:durableId="1563253046">
    <w:abstractNumId w:val="20"/>
  </w:num>
  <w:num w:numId="9" w16cid:durableId="1188370484">
    <w:abstractNumId w:val="4"/>
  </w:num>
  <w:num w:numId="10" w16cid:durableId="94641553">
    <w:abstractNumId w:val="0"/>
  </w:num>
  <w:num w:numId="11" w16cid:durableId="734282972">
    <w:abstractNumId w:val="9"/>
  </w:num>
  <w:num w:numId="12" w16cid:durableId="1564288828">
    <w:abstractNumId w:val="13"/>
  </w:num>
  <w:num w:numId="13" w16cid:durableId="1480150548">
    <w:abstractNumId w:val="6"/>
  </w:num>
  <w:num w:numId="14" w16cid:durableId="1863663845">
    <w:abstractNumId w:val="16"/>
  </w:num>
  <w:num w:numId="15" w16cid:durableId="1177499492">
    <w:abstractNumId w:val="5"/>
  </w:num>
  <w:num w:numId="16" w16cid:durableId="1729187754">
    <w:abstractNumId w:val="18"/>
  </w:num>
  <w:num w:numId="17" w16cid:durableId="503861015">
    <w:abstractNumId w:val="11"/>
  </w:num>
  <w:num w:numId="18" w16cid:durableId="831599665">
    <w:abstractNumId w:val="17"/>
  </w:num>
  <w:num w:numId="19" w16cid:durableId="1862668956">
    <w:abstractNumId w:val="14"/>
  </w:num>
  <w:num w:numId="20" w16cid:durableId="1716156617">
    <w:abstractNumId w:val="22"/>
  </w:num>
  <w:num w:numId="21" w16cid:durableId="79718535">
    <w:abstractNumId w:val="10"/>
  </w:num>
  <w:num w:numId="22" w16cid:durableId="274404299">
    <w:abstractNumId w:val="19"/>
  </w:num>
  <w:num w:numId="23" w16cid:durableId="1198811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removeDateAndTime/>
  <w:proofState w:spelling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A6"/>
    <w:rsid w:val="000258A9"/>
    <w:rsid w:val="00026BB5"/>
    <w:rsid w:val="000455E0"/>
    <w:rsid w:val="000462AF"/>
    <w:rsid w:val="00065409"/>
    <w:rsid w:val="00065733"/>
    <w:rsid w:val="00070390"/>
    <w:rsid w:val="00083C2B"/>
    <w:rsid w:val="000C7790"/>
    <w:rsid w:val="000E26A4"/>
    <w:rsid w:val="000E56F6"/>
    <w:rsid w:val="000E663E"/>
    <w:rsid w:val="000E6F45"/>
    <w:rsid w:val="000F607F"/>
    <w:rsid w:val="001001A0"/>
    <w:rsid w:val="00107ED2"/>
    <w:rsid w:val="00131728"/>
    <w:rsid w:val="00133755"/>
    <w:rsid w:val="001361AC"/>
    <w:rsid w:val="00137023"/>
    <w:rsid w:val="00153B7A"/>
    <w:rsid w:val="0016180C"/>
    <w:rsid w:val="00164AC6"/>
    <w:rsid w:val="001921C0"/>
    <w:rsid w:val="001A0853"/>
    <w:rsid w:val="001B474D"/>
    <w:rsid w:val="001B6012"/>
    <w:rsid w:val="001C47B7"/>
    <w:rsid w:val="001E0508"/>
    <w:rsid w:val="00200CA4"/>
    <w:rsid w:val="00215035"/>
    <w:rsid w:val="0023068F"/>
    <w:rsid w:val="00272894"/>
    <w:rsid w:val="002751A1"/>
    <w:rsid w:val="0028311B"/>
    <w:rsid w:val="0028728A"/>
    <w:rsid w:val="002A1674"/>
    <w:rsid w:val="002A1C6D"/>
    <w:rsid w:val="002E1224"/>
    <w:rsid w:val="002E4E72"/>
    <w:rsid w:val="002E60E7"/>
    <w:rsid w:val="002F3024"/>
    <w:rsid w:val="002F3A47"/>
    <w:rsid w:val="00305C96"/>
    <w:rsid w:val="00310370"/>
    <w:rsid w:val="00351B5A"/>
    <w:rsid w:val="00376E96"/>
    <w:rsid w:val="0038565B"/>
    <w:rsid w:val="003B0D0C"/>
    <w:rsid w:val="003B77BF"/>
    <w:rsid w:val="003C479E"/>
    <w:rsid w:val="003E37F8"/>
    <w:rsid w:val="003F4F47"/>
    <w:rsid w:val="0040005C"/>
    <w:rsid w:val="00406507"/>
    <w:rsid w:val="0041506A"/>
    <w:rsid w:val="0042459F"/>
    <w:rsid w:val="00426F5C"/>
    <w:rsid w:val="0043582B"/>
    <w:rsid w:val="00437CD3"/>
    <w:rsid w:val="0044485E"/>
    <w:rsid w:val="00450570"/>
    <w:rsid w:val="0047508D"/>
    <w:rsid w:val="004766A9"/>
    <w:rsid w:val="00484657"/>
    <w:rsid w:val="00494C25"/>
    <w:rsid w:val="00494CE0"/>
    <w:rsid w:val="004D0310"/>
    <w:rsid w:val="004D2854"/>
    <w:rsid w:val="004F43EA"/>
    <w:rsid w:val="004F5E5A"/>
    <w:rsid w:val="004F6BD4"/>
    <w:rsid w:val="005004DE"/>
    <w:rsid w:val="00503228"/>
    <w:rsid w:val="005047A7"/>
    <w:rsid w:val="00505ED9"/>
    <w:rsid w:val="005079C8"/>
    <w:rsid w:val="0052172F"/>
    <w:rsid w:val="00526CD1"/>
    <w:rsid w:val="00526ED6"/>
    <w:rsid w:val="00542879"/>
    <w:rsid w:val="00544333"/>
    <w:rsid w:val="00554063"/>
    <w:rsid w:val="005869C8"/>
    <w:rsid w:val="005A467C"/>
    <w:rsid w:val="005D02D3"/>
    <w:rsid w:val="005D1179"/>
    <w:rsid w:val="005D2FBE"/>
    <w:rsid w:val="005D4493"/>
    <w:rsid w:val="005D513E"/>
    <w:rsid w:val="006277A6"/>
    <w:rsid w:val="00633A1A"/>
    <w:rsid w:val="00650D35"/>
    <w:rsid w:val="00656970"/>
    <w:rsid w:val="006606C7"/>
    <w:rsid w:val="00660BA3"/>
    <w:rsid w:val="006629A8"/>
    <w:rsid w:val="00693B66"/>
    <w:rsid w:val="006B1A93"/>
    <w:rsid w:val="006B39B6"/>
    <w:rsid w:val="006C1568"/>
    <w:rsid w:val="006D51FC"/>
    <w:rsid w:val="006D7A72"/>
    <w:rsid w:val="006F05C4"/>
    <w:rsid w:val="0070713E"/>
    <w:rsid w:val="00724FC9"/>
    <w:rsid w:val="00737F70"/>
    <w:rsid w:val="0076403A"/>
    <w:rsid w:val="007D032F"/>
    <w:rsid w:val="007D70C7"/>
    <w:rsid w:val="007E1087"/>
    <w:rsid w:val="007E3E92"/>
    <w:rsid w:val="0082672C"/>
    <w:rsid w:val="00830823"/>
    <w:rsid w:val="00832186"/>
    <w:rsid w:val="00841E32"/>
    <w:rsid w:val="00862B71"/>
    <w:rsid w:val="00876D4D"/>
    <w:rsid w:val="0089118F"/>
    <w:rsid w:val="008C49FD"/>
    <w:rsid w:val="008C5BC7"/>
    <w:rsid w:val="008D444D"/>
    <w:rsid w:val="008F09A5"/>
    <w:rsid w:val="00931420"/>
    <w:rsid w:val="00934E89"/>
    <w:rsid w:val="00943BFE"/>
    <w:rsid w:val="00963FED"/>
    <w:rsid w:val="0098591F"/>
    <w:rsid w:val="009867EF"/>
    <w:rsid w:val="00990659"/>
    <w:rsid w:val="009B3C55"/>
    <w:rsid w:val="009B5624"/>
    <w:rsid w:val="009B7CD9"/>
    <w:rsid w:val="009C1AD8"/>
    <w:rsid w:val="009C2C03"/>
    <w:rsid w:val="009E0947"/>
    <w:rsid w:val="009F5FE9"/>
    <w:rsid w:val="009F6B23"/>
    <w:rsid w:val="009F7068"/>
    <w:rsid w:val="00A0416C"/>
    <w:rsid w:val="00A105CA"/>
    <w:rsid w:val="00A231F6"/>
    <w:rsid w:val="00A30F01"/>
    <w:rsid w:val="00A40A0F"/>
    <w:rsid w:val="00A4400B"/>
    <w:rsid w:val="00A679D0"/>
    <w:rsid w:val="00A67D91"/>
    <w:rsid w:val="00A72F03"/>
    <w:rsid w:val="00A90703"/>
    <w:rsid w:val="00A91A87"/>
    <w:rsid w:val="00A966B2"/>
    <w:rsid w:val="00AA0563"/>
    <w:rsid w:val="00AA766B"/>
    <w:rsid w:val="00AB645D"/>
    <w:rsid w:val="00AC58DF"/>
    <w:rsid w:val="00AF3C51"/>
    <w:rsid w:val="00AF4339"/>
    <w:rsid w:val="00B01D66"/>
    <w:rsid w:val="00B03C02"/>
    <w:rsid w:val="00B0709A"/>
    <w:rsid w:val="00B13743"/>
    <w:rsid w:val="00B2641E"/>
    <w:rsid w:val="00B408A1"/>
    <w:rsid w:val="00B43945"/>
    <w:rsid w:val="00B5237B"/>
    <w:rsid w:val="00B7196A"/>
    <w:rsid w:val="00B80EED"/>
    <w:rsid w:val="00B80FDE"/>
    <w:rsid w:val="00B910ED"/>
    <w:rsid w:val="00B959EA"/>
    <w:rsid w:val="00BA04DF"/>
    <w:rsid w:val="00BB1E35"/>
    <w:rsid w:val="00BC32AB"/>
    <w:rsid w:val="00BC4F5C"/>
    <w:rsid w:val="00BD5878"/>
    <w:rsid w:val="00BE219A"/>
    <w:rsid w:val="00BF5C68"/>
    <w:rsid w:val="00C17172"/>
    <w:rsid w:val="00C217CF"/>
    <w:rsid w:val="00C23020"/>
    <w:rsid w:val="00C26FA2"/>
    <w:rsid w:val="00C4371F"/>
    <w:rsid w:val="00C551A1"/>
    <w:rsid w:val="00C6660A"/>
    <w:rsid w:val="00C75B00"/>
    <w:rsid w:val="00C97135"/>
    <w:rsid w:val="00CB390D"/>
    <w:rsid w:val="00CC3E3A"/>
    <w:rsid w:val="00CC5AA9"/>
    <w:rsid w:val="00CC6BF6"/>
    <w:rsid w:val="00CC7750"/>
    <w:rsid w:val="00CC7E33"/>
    <w:rsid w:val="00CD0C9A"/>
    <w:rsid w:val="00D02A46"/>
    <w:rsid w:val="00D06553"/>
    <w:rsid w:val="00D1379D"/>
    <w:rsid w:val="00D15323"/>
    <w:rsid w:val="00D164B8"/>
    <w:rsid w:val="00D248E7"/>
    <w:rsid w:val="00D359D3"/>
    <w:rsid w:val="00D37289"/>
    <w:rsid w:val="00D4094A"/>
    <w:rsid w:val="00D54726"/>
    <w:rsid w:val="00D736A6"/>
    <w:rsid w:val="00D963E4"/>
    <w:rsid w:val="00DD353D"/>
    <w:rsid w:val="00E02D8C"/>
    <w:rsid w:val="00E2619B"/>
    <w:rsid w:val="00E30421"/>
    <w:rsid w:val="00E45ECB"/>
    <w:rsid w:val="00E46DE9"/>
    <w:rsid w:val="00E53A8A"/>
    <w:rsid w:val="00E67B62"/>
    <w:rsid w:val="00E9626F"/>
    <w:rsid w:val="00EA36F3"/>
    <w:rsid w:val="00EC6ECA"/>
    <w:rsid w:val="00ED557A"/>
    <w:rsid w:val="00EE31BF"/>
    <w:rsid w:val="00EF60D6"/>
    <w:rsid w:val="00EF6548"/>
    <w:rsid w:val="00EF7B82"/>
    <w:rsid w:val="00F14BED"/>
    <w:rsid w:val="00F21947"/>
    <w:rsid w:val="00F30BB9"/>
    <w:rsid w:val="00F56958"/>
    <w:rsid w:val="00F91552"/>
    <w:rsid w:val="00FB5ECC"/>
    <w:rsid w:val="00FC5FDC"/>
    <w:rsid w:val="00FD2001"/>
    <w:rsid w:val="00FE51AF"/>
    <w:rsid w:val="00FE65AD"/>
    <w:rsid w:val="09282ABA"/>
    <w:rsid w:val="16C25487"/>
    <w:rsid w:val="3192115B"/>
    <w:rsid w:val="332DE1BC"/>
    <w:rsid w:val="4CC76F7B"/>
    <w:rsid w:val="656DA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83643"/>
  <w15:docId w15:val="{52BA64AC-DAE0-4F44-BD22-8666C8BA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AB"/>
    <w:pPr>
      <w:spacing w:line="288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Ttulo4Carter">
    <w:name w:val="Título 4 Caráter"/>
    <w:basedOn w:val="Tipodeletrapredefinidodopargrafo"/>
    <w:link w:val="Ttulo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olor w:val="D1282E" w:themeColor="text2"/>
    </w:rPr>
  </w:style>
  <w:style w:type="character" w:styleId="RefernciaDiscreta">
    <w:name w:val="Subtle Reference"/>
    <w:basedOn w:val="Tipodeletrapredefinidodopargraf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Tipodeletrapredefinidodopargraf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Tipodeletrapredefinidodopargraf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MarcadordePosio">
    <w:name w:val="Placeholder Text"/>
    <w:basedOn w:val="Tipodeletrapredefinidodopargrafo"/>
    <w:uiPriority w:val="99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ndice1">
    <w:name w:val="toc 1"/>
    <w:basedOn w:val="Normal"/>
    <w:next w:val="Normal"/>
    <w:autoRedefine/>
    <w:uiPriority w:val="39"/>
    <w:unhideWhenUsed/>
    <w:rsid w:val="00FE65A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E65A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E65AD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FE65AD"/>
    <w:pPr>
      <w:spacing w:after="100"/>
      <w:ind w:left="660"/>
    </w:pPr>
  </w:style>
  <w:style w:type="character" w:styleId="Hiperligao">
    <w:name w:val="Hyperlink"/>
    <w:basedOn w:val="Tipodeletrapredefinidodopargrafo"/>
    <w:uiPriority w:val="99"/>
    <w:unhideWhenUsed/>
    <w:rsid w:val="00FE65AD"/>
    <w:rPr>
      <w:color w:val="CC9900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FE65AD"/>
    <w:pPr>
      <w:spacing w:after="0"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4F43EA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4F43EA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4F43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Ferreira\AppData\Roaming\Microsoft\Modelos\Relat&#243;rio%20(Design%20Essencial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FDFA1DFAAEFA43805792913F30F19F" ma:contentTypeVersion="9" ma:contentTypeDescription="Crie um novo documento." ma:contentTypeScope="" ma:versionID="5fdb13e7f70a29233802d047cc69c416">
  <xsd:schema xmlns:xsd="http://www.w3.org/2001/XMLSchema" xmlns:xs="http://www.w3.org/2001/XMLSchema" xmlns:p="http://schemas.microsoft.com/office/2006/metadata/properties" xmlns:ns2="107d99b3-02e4-4bda-afd6-0d602f3bd5c8" xmlns:ns3="3a5e273b-f3c1-49bb-ae86-553c01c21a69" targetNamespace="http://schemas.microsoft.com/office/2006/metadata/properties" ma:root="true" ma:fieldsID="f1ea7bae1abe1a969429d22d7ed04778" ns2:_="" ns3:_="">
    <xsd:import namespace="107d99b3-02e4-4bda-afd6-0d602f3bd5c8"/>
    <xsd:import namespace="3a5e273b-f3c1-49bb-ae86-553c01c21a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d99b3-02e4-4bda-afd6-0d602f3bd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d1f06c-69f6-44a4-a8e0-028222b941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273b-f3c1-49bb-ae86-553c01c21a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b8c3c41-1af8-478e-bf47-b31bf5f40ba8}" ma:internalName="TaxCatchAll" ma:showField="CatchAllData" ma:web="3a5e273b-f3c1-49bb-ae86-553c01c21a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7d99b3-02e4-4bda-afd6-0d602f3bd5c8">
      <Terms xmlns="http://schemas.microsoft.com/office/infopath/2007/PartnerControls"/>
    </lcf76f155ced4ddcb4097134ff3c332f>
    <TaxCatchAll xmlns="3a5e273b-f3c1-49bb-ae86-553c01c21a69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CF881-E078-4C14-8534-B6BC6E27F7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2F9D6E-5150-459D-888E-7EFC5A8A8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7d99b3-02e4-4bda-afd6-0d602f3bd5c8"/>
    <ds:schemaRef ds:uri="3a5e273b-f3c1-49bb-ae86-553c01c21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C52B65-B9B0-4AF9-A74A-8CA75591DCC6}">
  <ds:schemaRefs>
    <ds:schemaRef ds:uri="http://schemas.microsoft.com/office/2006/metadata/properties"/>
    <ds:schemaRef ds:uri="http://schemas.microsoft.com/office/infopath/2007/PartnerControls"/>
    <ds:schemaRef ds:uri="107d99b3-02e4-4bda-afd6-0d602f3bd5c8"/>
    <ds:schemaRef ds:uri="3a5e273b-f3c1-49bb-ae86-553c01c21a69"/>
  </ds:schemaRefs>
</ds:datastoreItem>
</file>

<file path=customXml/itemProps4.xml><?xml version="1.0" encoding="utf-8"?>
<ds:datastoreItem xmlns:ds="http://schemas.openxmlformats.org/officeDocument/2006/customXml" ds:itemID="{681F9A17-8C98-486C-A585-4C0DA01F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Essencial).dotx</Template>
  <TotalTime>297</TotalTime>
  <Pages>23</Pages>
  <Words>4281</Words>
  <Characters>23122</Characters>
  <Application>Microsoft Office Word</Application>
  <DocSecurity>0</DocSecurity>
  <Lines>192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Engenharia de Software II</vt:lpstr>
      <vt:lpstr>Engenharia de Software I</vt:lpstr>
    </vt:vector>
  </TitlesOfParts>
  <Company/>
  <LinksUpToDate>false</LinksUpToDate>
  <CharactersWithSpaces>27349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 II</dc:title>
  <dc:subject>GIS: Categorização de Documentação</dc:subject>
  <dc:creator>Luis Ferreira</dc:creator>
  <cp:lastModifiedBy>Luis Manuel Nunes Ferreira</cp:lastModifiedBy>
  <cp:revision>25</cp:revision>
  <dcterms:created xsi:type="dcterms:W3CDTF">2023-12-26T20:11:00Z</dcterms:created>
  <dcterms:modified xsi:type="dcterms:W3CDTF">2024-01-01T18:56:00Z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0x0101002BFDFA1DFAAEFA43805792913F30F19F</vt:lpwstr>
  </property>
  <property fmtid="{D5CDD505-2E9C-101B-9397-08002B2CF9AE}" pid="3" name="MediaServiceImageTags">
    <vt:lpwstr/>
  </property>
</Properties>
</file>